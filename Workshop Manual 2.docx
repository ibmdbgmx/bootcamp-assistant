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89B206" w14:textId="68033043" w:rsidR="00186A74" w:rsidRDefault="0004216A" w:rsidP="628E639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2B0692">
        <w:rPr>
          <w:noProof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BC604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71F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Xasdfasdfasdfasdfasdfasdasdf</w:t>
      </w:r>
      <w:r w:rsidR="628E6390" w:rsidRPr="628E6390"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  <w:t>askkfkkdkkdkkd</w:t>
      </w:r>
    </w:p>
    <w:p w14:paraId="297F6B72" w14:textId="42CCDCA5" w:rsidR="00F1217A" w:rsidRPr="005E56C6" w:rsidRDefault="41CCF9A2" w:rsidP="00F1217A">
      <w:pPr>
        <w:pStyle w:val="Title"/>
      </w:pPr>
      <w:r>
        <w:t>Hands-on Workshop</w:t>
      </w:r>
    </w:p>
    <w:p w14:paraId="1849B109" w14:textId="77777777" w:rsidR="00024021" w:rsidRPr="005E56C6" w:rsidRDefault="00024021" w:rsidP="00024021">
      <w:pPr>
        <w:ind w:left="0"/>
        <w:rPr>
          <w:color w:val="FFFFFF" w:themeColor="background1"/>
        </w:rPr>
      </w:pPr>
    </w:p>
    <w:p w14:paraId="34A110D8" w14:textId="77777777" w:rsidR="00024021" w:rsidRPr="003A64CB" w:rsidRDefault="00024021" w:rsidP="003A64CB">
      <w:pPr>
        <w:ind w:left="0"/>
        <w:jc w:val="right"/>
      </w:pPr>
      <w:r w:rsidRPr="41CCF9A2">
        <w:rPr>
          <w:b/>
          <w:bCs/>
        </w:rPr>
        <w:t>IBM</w:t>
      </w:r>
      <w:r w:rsidR="00A065F6" w:rsidRPr="41CCF9A2">
        <w:rPr>
          <w:b/>
          <w:bCs/>
        </w:rPr>
        <w:t xml:space="preserve"> Developer Advocates Team</w:t>
      </w:r>
    </w:p>
    <w:p w14:paraId="2D46A7A6" w14:textId="5353DA17" w:rsidR="00024021" w:rsidRPr="006A4548" w:rsidRDefault="628E6390" w:rsidP="628E6390">
      <w:pPr>
        <w:rPr>
          <w:lang w:val="es-ES"/>
        </w:rPr>
      </w:pPr>
      <w:r w:rsidRPr="628E6390">
        <w:rPr>
          <w:lang w:val="es-MX"/>
        </w:rPr>
        <w:t>1. Montar las apps a un repo de ibm cloud dentro de la cuenta del GEP, y poner las ligas para que lo descarguen de ahí</w:t>
      </w:r>
    </w:p>
    <w:p w14:paraId="615C54DD" w14:textId="59036545" w:rsidR="00024021" w:rsidRPr="006A4548" w:rsidRDefault="628E6390" w:rsidP="628E6390">
      <w:pPr>
        <w:rPr>
          <w:lang w:val="es-ES"/>
        </w:rPr>
      </w:pPr>
      <w:r w:rsidRPr="628E6390">
        <w:rPr>
          <w:lang w:val="es-MX"/>
        </w:rPr>
        <w:t>2. Explicación de qué servicios necesitan crear</w:t>
      </w:r>
    </w:p>
    <w:p w14:paraId="42737CD5" w14:textId="5ACA63F7" w:rsidR="00024021" w:rsidRPr="006A4548" w:rsidRDefault="002F0AAE" w:rsidP="628E6390">
      <w:pPr>
        <w:rPr>
          <w:lang w:val="es-ES"/>
        </w:rPr>
      </w:pPr>
      <w:r>
        <w:rPr>
          <w:lang w:val="es-MX"/>
        </w:rPr>
        <w:t>3. E</w:t>
      </w:r>
      <w:r w:rsidR="628E6390" w:rsidRPr="628E6390">
        <w:rPr>
          <w:lang w:val="es-MX"/>
        </w:rPr>
        <w:t>xplicación de cómo conectar las credenciales</w:t>
      </w:r>
    </w:p>
    <w:p w14:paraId="7A15B2DC" w14:textId="39B0245E" w:rsidR="00024021" w:rsidRPr="003A64CB" w:rsidRDefault="628E6390" w:rsidP="628E6390">
      <w:pPr>
        <w:rPr>
          <w:lang w:val="es-MX"/>
        </w:rPr>
      </w:pPr>
      <w:r w:rsidRPr="628E6390">
        <w:rPr>
          <w:lang w:val="es-MX"/>
        </w:rPr>
        <w:t>4. Ejercicio para conocer cómo funciona cada servicio (puede ser con el API Explorer o postman)  en el caso de chatbot y visual pues el entrenamiento</w:t>
      </w:r>
      <w:r w:rsidR="003A64CB" w:rsidRPr="006A4548">
        <w:rPr>
          <w:lang w:val="es-ES"/>
        </w:rPr>
        <w:tab/>
      </w:r>
    </w:p>
    <w:p w14:paraId="17195B63" w14:textId="0A25B70C" w:rsidR="4BCB0F0C" w:rsidRDefault="4BCB0F0C" w:rsidP="4BCB0F0C">
      <w:pPr>
        <w:pStyle w:val="ListNumber"/>
        <w:numPr>
          <w:ilvl w:val="0"/>
          <w:numId w:val="0"/>
        </w:numPr>
        <w:ind w:left="360" w:firstLine="360"/>
        <w:rPr>
          <w:sz w:val="36"/>
          <w:szCs w:val="36"/>
          <w:lang w:val="es-MX"/>
        </w:rPr>
      </w:pPr>
      <w:r w:rsidRPr="4BCB0F0C">
        <w:rPr>
          <w:sz w:val="32"/>
          <w:szCs w:val="32"/>
          <w:lang w:val="es-MX"/>
        </w:rPr>
        <w:t>Agenda</w:t>
      </w:r>
    </w:p>
    <w:p w14:paraId="5A7BF2B8" w14:textId="0724221B" w:rsidR="4BCB0F0C" w:rsidRDefault="628E6390" w:rsidP="628E6390">
      <w:pPr>
        <w:pStyle w:val="ListNumber"/>
        <w:rPr>
          <w:lang w:val="es-MX"/>
        </w:rPr>
      </w:pPr>
      <w:r w:rsidRPr="628E6390">
        <w:rPr>
          <w:lang w:val="es-MX"/>
        </w:rPr>
        <w:t>Prework</w:t>
      </w:r>
    </w:p>
    <w:p w14:paraId="4F1ACE61" w14:textId="0685929C" w:rsidR="4BCB0F0C" w:rsidRDefault="628E6390" w:rsidP="628E6390">
      <w:pPr>
        <w:pStyle w:val="ListNumber"/>
        <w:rPr>
          <w:lang w:val="es-MX"/>
        </w:rPr>
      </w:pPr>
      <w:r w:rsidRPr="628E6390">
        <w:rPr>
          <w:lang w:val="es-MX"/>
        </w:rPr>
        <w:t>Try out...................................................................................</w:t>
      </w:r>
      <w:r w:rsidR="00B574F9">
        <w:rPr>
          <w:lang w:val="es-MX"/>
        </w:rPr>
        <w:t>.........................</w:t>
      </w:r>
    </w:p>
    <w:p w14:paraId="5E19F275" w14:textId="17034DA8" w:rsidR="4BCB0F0C" w:rsidRDefault="628E6390" w:rsidP="6510C419">
      <w:pPr>
        <w:pStyle w:val="ListNumber"/>
        <w:rPr>
          <w:lang w:val="es-MX"/>
        </w:rPr>
      </w:pPr>
      <w:r w:rsidRPr="628E6390">
        <w:rPr>
          <w:lang w:val="es-MX"/>
        </w:rPr>
        <w:t>Creación de servicios......................................................</w:t>
      </w:r>
      <w:r w:rsidR="00241491">
        <w:rPr>
          <w:lang w:val="es-MX"/>
        </w:rPr>
        <w:t>...............................</w:t>
      </w:r>
    </w:p>
    <w:p w14:paraId="2ABF8F38" w14:textId="42CA8F5F" w:rsidR="4BCB0F0C" w:rsidRDefault="628E6390" w:rsidP="628E6390">
      <w:pPr>
        <w:pStyle w:val="ListNumber"/>
        <w:rPr>
          <w:lang w:val="es-MX"/>
        </w:rPr>
      </w:pPr>
      <w:r w:rsidRPr="628E6390">
        <w:rPr>
          <w:lang w:val="es-MX"/>
        </w:rPr>
        <w:t>Importar workspace</w:t>
      </w:r>
      <w:r w:rsidR="00455CDC">
        <w:rPr>
          <w:lang w:val="es-MX"/>
        </w:rPr>
        <w:t xml:space="preserve"> y configuración general</w:t>
      </w:r>
      <w:r w:rsidRPr="628E6390">
        <w:rPr>
          <w:lang w:val="es-MX"/>
        </w:rPr>
        <w:t>............................</w:t>
      </w:r>
      <w:r w:rsidR="00455CDC">
        <w:rPr>
          <w:lang w:val="es-MX"/>
        </w:rPr>
        <w:t>.....................</w:t>
      </w:r>
    </w:p>
    <w:p w14:paraId="6340E3B9" w14:textId="17F0A6DD" w:rsidR="4BCB0F0C" w:rsidRDefault="628E6390" w:rsidP="628E6390">
      <w:pPr>
        <w:pStyle w:val="ListNumber"/>
        <w:rPr>
          <w:lang w:val="es-MX"/>
        </w:rPr>
      </w:pPr>
      <w:r w:rsidRPr="628E6390">
        <w:rPr>
          <w:lang w:val="es-MX"/>
        </w:rPr>
        <w:t>Configurar app nodejs con workspace................................</w:t>
      </w:r>
      <w:r w:rsidR="00241491">
        <w:rPr>
          <w:lang w:val="es-MX"/>
        </w:rPr>
        <w:t>...........................</w:t>
      </w:r>
    </w:p>
    <w:p w14:paraId="4BF5D81C" w14:textId="178656D3" w:rsidR="4BCB0F0C" w:rsidRDefault="628E6390" w:rsidP="6510C419">
      <w:pPr>
        <w:pStyle w:val="ListNumber"/>
        <w:rPr>
          <w:lang w:val="es-MX"/>
        </w:rPr>
      </w:pPr>
      <w:r w:rsidRPr="628E6390">
        <w:rPr>
          <w:lang w:val="es-MX"/>
        </w:rPr>
        <w:t>Correr localmente................................................................</w:t>
      </w:r>
      <w:r w:rsidR="00241491">
        <w:rPr>
          <w:lang w:val="es-MX"/>
        </w:rPr>
        <w:t>...........................</w:t>
      </w:r>
    </w:p>
    <w:p w14:paraId="50C06AD6" w14:textId="3BF7D999" w:rsidR="628E6390" w:rsidRDefault="628E6390" w:rsidP="628E6390">
      <w:pPr>
        <w:pStyle w:val="ListNumber"/>
        <w:numPr>
          <w:ilvl w:val="0"/>
          <w:numId w:val="0"/>
        </w:numPr>
        <w:ind w:left="360" w:firstLine="360"/>
        <w:rPr>
          <w:lang w:val="es-MX"/>
        </w:rPr>
      </w:pPr>
    </w:p>
    <w:p w14:paraId="044B0CFA" w14:textId="77777777" w:rsidR="00A2263F" w:rsidRDefault="00A2263F" w:rsidP="628E6390">
      <w:pPr>
        <w:pStyle w:val="ListNumber"/>
        <w:numPr>
          <w:ilvl w:val="0"/>
          <w:numId w:val="0"/>
        </w:numPr>
        <w:ind w:left="360" w:firstLine="360"/>
        <w:rPr>
          <w:lang w:val="es-MX"/>
        </w:rPr>
      </w:pPr>
    </w:p>
    <w:p w14:paraId="76999BED" w14:textId="279BADB8" w:rsidR="27F0E543" w:rsidRDefault="628E6390" w:rsidP="003E4189">
      <w:pPr>
        <w:pStyle w:val="ListNumber"/>
        <w:numPr>
          <w:ilvl w:val="0"/>
          <w:numId w:val="1"/>
        </w:numPr>
        <w:rPr>
          <w:rFonts w:asciiTheme="minorHAnsi" w:hAnsiTheme="minorHAnsi"/>
          <w:szCs w:val="24"/>
          <w:lang w:val="es-MX"/>
        </w:rPr>
      </w:pPr>
      <w:r w:rsidRPr="628E6390">
        <w:rPr>
          <w:lang w:val="es-MX"/>
        </w:rPr>
        <w:lastRenderedPageBreak/>
        <w:t>Prework:</w:t>
      </w:r>
    </w:p>
    <w:p w14:paraId="67952C90" w14:textId="3588FC87" w:rsidR="27F0E543" w:rsidRDefault="628E6390" w:rsidP="628E6390">
      <w:pPr>
        <w:pStyle w:val="ListNumber"/>
        <w:numPr>
          <w:ilvl w:val="0"/>
          <w:numId w:val="0"/>
        </w:numPr>
        <w:ind w:left="1008"/>
        <w:rPr>
          <w:lang w:val="es-MX"/>
        </w:rPr>
      </w:pPr>
      <w:r w:rsidRPr="628E6390">
        <w:rPr>
          <w:lang w:val="es-MX"/>
        </w:rPr>
        <w:t>1.1 Descargar e instalar Node js</w:t>
      </w:r>
    </w:p>
    <w:p w14:paraId="7B6731C5" w14:textId="4E24678F" w:rsidR="628E6390" w:rsidRDefault="628E6390" w:rsidP="628E6390">
      <w:pPr>
        <w:pStyle w:val="ListNumber"/>
        <w:numPr>
          <w:ilvl w:val="0"/>
          <w:numId w:val="0"/>
        </w:numPr>
        <w:ind w:left="1008"/>
        <w:rPr>
          <w:color w:val="2E2E2E"/>
          <w:sz w:val="21"/>
          <w:szCs w:val="21"/>
          <w:lang w:val="es-MX"/>
        </w:rPr>
      </w:pPr>
      <w:r w:rsidRPr="628E6390">
        <w:rPr>
          <w:lang w:val="es-MX"/>
        </w:rPr>
        <w:t>1.2 Descargar e instalar su editor de texto favorito</w:t>
      </w:r>
    </w:p>
    <w:p w14:paraId="05922348" w14:textId="40B00A70" w:rsidR="628E6390" w:rsidRPr="00AC170F" w:rsidRDefault="628E6390" w:rsidP="00CD4CFA">
      <w:pPr>
        <w:pStyle w:val="ListNumber"/>
        <w:numPr>
          <w:ilvl w:val="0"/>
          <w:numId w:val="0"/>
        </w:numPr>
        <w:ind w:left="720"/>
        <w:rPr>
          <w:lang w:val="es-ES"/>
        </w:rPr>
      </w:pPr>
      <w:r w:rsidRPr="628E6390">
        <w:rPr>
          <w:lang w:val="es-MX"/>
        </w:rPr>
        <w:t xml:space="preserve">    1.3 Descargar este proyecto: </w:t>
      </w:r>
      <w:r w:rsidR="00AC170F" w:rsidRPr="00AC170F">
        <w:rPr>
          <w:lang w:val="es-MX"/>
        </w:rPr>
        <w:t>https://github.com/ibmdbgmx/bootcampmx-car-dashboard-es</w:t>
      </w:r>
    </w:p>
    <w:p w14:paraId="4BA5BE0E" w14:textId="775A33B0" w:rsidR="468C03A8" w:rsidRDefault="00971D02" w:rsidP="628E6390">
      <w:pPr>
        <w:pStyle w:val="ListNumber"/>
        <w:numPr>
          <w:ilvl w:val="0"/>
          <w:numId w:val="0"/>
        </w:numPr>
        <w:ind w:left="360" w:firstLine="360"/>
        <w:rPr>
          <w:lang w:val="es-MX"/>
        </w:rPr>
      </w:pPr>
      <w:r>
        <w:rPr>
          <w:lang w:val="es-MX"/>
        </w:rPr>
        <w:t>2</w:t>
      </w:r>
      <w:r w:rsidR="628E6390" w:rsidRPr="628E6390">
        <w:rPr>
          <w:lang w:val="es-MX"/>
        </w:rPr>
        <w:t xml:space="preserve">.1 </w:t>
      </w:r>
      <w:r w:rsidR="628E6390" w:rsidRPr="00971D02">
        <w:rPr>
          <w:lang w:val="es-MX"/>
        </w:rPr>
        <w:t>Try out</w:t>
      </w:r>
    </w:p>
    <w:p w14:paraId="44FBF718" w14:textId="761E6D9A" w:rsidR="27F0E543" w:rsidRDefault="628E6390" w:rsidP="003E4189">
      <w:pPr>
        <w:pStyle w:val="ListNumber"/>
        <w:numPr>
          <w:ilvl w:val="1"/>
          <w:numId w:val="2"/>
        </w:numPr>
        <w:rPr>
          <w:szCs w:val="24"/>
          <w:lang w:val="es-MX"/>
        </w:rPr>
      </w:pPr>
      <w:r w:rsidRPr="628E6390">
        <w:rPr>
          <w:lang w:val="es-MX"/>
        </w:rPr>
        <w:t xml:space="preserve">Ingresar a la URL: </w:t>
      </w:r>
      <w:r w:rsidR="00481F92" w:rsidRPr="00481F92">
        <w:rPr>
          <w:lang w:val="es-MX"/>
        </w:rPr>
        <w:t>https://bootcampmx-assistant-en.mybluemix.net/</w:t>
      </w:r>
    </w:p>
    <w:p w14:paraId="5EB7492E" w14:textId="44EA038E" w:rsidR="468C03A8" w:rsidRDefault="00971D02" w:rsidP="468C03A8">
      <w:pPr>
        <w:pStyle w:val="ListNumber"/>
        <w:numPr>
          <w:ilvl w:val="0"/>
          <w:numId w:val="0"/>
        </w:numPr>
        <w:ind w:left="720"/>
        <w:rPr>
          <w:lang w:val="es-MX"/>
        </w:rPr>
      </w:pPr>
      <w:r>
        <w:rPr>
          <w:lang w:val="es-MX"/>
        </w:rPr>
        <w:t>3.1</w:t>
      </w:r>
      <w:r w:rsidR="468C03A8" w:rsidRPr="468C03A8">
        <w:rPr>
          <w:lang w:val="es-MX"/>
        </w:rPr>
        <w:t xml:space="preserve"> Creación de servicios.</w:t>
      </w:r>
    </w:p>
    <w:p w14:paraId="22B31269" w14:textId="1E2BB96C" w:rsidR="00971D02" w:rsidRPr="00971D02" w:rsidRDefault="628E6390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 w:rsidRPr="628E6390">
        <w:rPr>
          <w:lang w:val="es-MX"/>
        </w:rPr>
        <w:t>Entrar al portal de IBM Cloud (</w:t>
      </w:r>
      <w:r w:rsidR="00971D02">
        <w:rPr>
          <w:lang w:val="es-MX"/>
        </w:rPr>
        <w:t>http://</w:t>
      </w:r>
      <w:r w:rsidRPr="628E6390">
        <w:rPr>
          <w:lang w:val="es-MX"/>
        </w:rPr>
        <w:t>console.bluemix.net)</w:t>
      </w:r>
    </w:p>
    <w:p w14:paraId="2CA22421" w14:textId="158D3DAF" w:rsidR="468C03A8" w:rsidRPr="00971D02" w:rsidRDefault="468C03A8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 w:rsidRPr="468C03A8">
        <w:rPr>
          <w:lang w:val="es-MX"/>
        </w:rPr>
        <w:t>Ir al catalogo</w:t>
      </w:r>
    </w:p>
    <w:p w14:paraId="0E752A4C" w14:textId="50E26159" w:rsidR="00971D02" w:rsidRDefault="00971D02" w:rsidP="00971D02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ADA967" wp14:editId="59C43AA3">
                <wp:simplePos x="0" y="0"/>
                <wp:positionH relativeFrom="column">
                  <wp:posOffset>4857184</wp:posOffset>
                </wp:positionH>
                <wp:positionV relativeFrom="paragraph">
                  <wp:posOffset>48813</wp:posOffset>
                </wp:positionV>
                <wp:extent cx="452051" cy="235667"/>
                <wp:effectExtent l="0" t="0" r="31115" b="18415"/>
                <wp:wrapNone/>
                <wp:docPr id="11" name="Fra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51" cy="235667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17AE" id="Frame 11" o:spid="_x0000_s1026" style="position:absolute;margin-left:382.45pt;margin-top:3.85pt;width:35.6pt;height:18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2051,23566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" path="m0,0l452051,,452051,235667,,235667,,0xm29458,29458l29458,206209,422593,206209,422593,29458,29458,29458xe" fillcolor="#5b9bd5 [3204]" strokecolor="#1f4d78 [1604]" strokeweight="1pt">
                <v:stroke joinstyle="miter"/>
                <v:path arrowok="t" o:connecttype="custom" o:connectlocs="0,0;452051,0;452051,235667;0,235667;0,0;29458,29458;29458,206209;422593,206209;422593,29458;29458,29458" o:connectangles="0,0,0,0,0,0,0,0,0,0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2021073B" wp14:editId="5B3E2EE0">
            <wp:extent cx="5749765" cy="14239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6-25 at 4.12.16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" t="-694" r="-812" b="55571"/>
                    <a:stretch/>
                  </pic:blipFill>
                  <pic:spPr bwMode="auto">
                    <a:xfrm>
                      <a:off x="0" y="0"/>
                      <a:ext cx="5788872" cy="143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FF5D5" w14:textId="0912380D" w:rsidR="468C03A8" w:rsidRPr="006E40C9" w:rsidRDefault="628E6390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 w:rsidRPr="628E6390">
        <w:rPr>
          <w:lang w:val="es-MX"/>
        </w:rPr>
        <w:t>Seleccionar Watson del menú en la categoría platform</w:t>
      </w:r>
    </w:p>
    <w:p w14:paraId="1182E16F" w14:textId="3C698AF8" w:rsidR="006E40C9" w:rsidRDefault="00050C90" w:rsidP="006E40C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5BD021" wp14:editId="6DA0020A">
                <wp:simplePos x="0" y="0"/>
                <wp:positionH relativeFrom="column">
                  <wp:posOffset>1079016</wp:posOffset>
                </wp:positionH>
                <wp:positionV relativeFrom="paragraph">
                  <wp:posOffset>3647622</wp:posOffset>
                </wp:positionV>
                <wp:extent cx="452051" cy="235667"/>
                <wp:effectExtent l="0" t="0" r="31115" b="18415"/>
                <wp:wrapNone/>
                <wp:docPr id="17" name="Fra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51" cy="235667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D8A1C" id="Frame 17" o:spid="_x0000_s1026" style="position:absolute;margin-left:84.95pt;margin-top:287.2pt;width:35.6pt;height:18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2051,23566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" path="m0,0l452051,,452051,235667,,235667,,0xm29458,29458l29458,206209,422593,206209,422593,29458,29458,29458xe" fillcolor="#5b9bd5 [3204]" strokecolor="#1f4d78 [1604]" strokeweight="1pt">
                <v:stroke joinstyle="miter"/>
                <v:path arrowok="t" o:connecttype="custom" o:connectlocs="0,0;452051,0;452051,235667;0,235667;0,0;29458,29458;29458,206209;422593,206209;422593,29458;29458,29458" o:connectangles="0,0,0,0,0,0,0,0,0,0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7381BFC9" wp14:editId="5FBA132E">
            <wp:extent cx="3703955" cy="3940797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6-25 at 4.14.5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694" cy="39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C050" w14:textId="117F38F3" w:rsidR="628E6390" w:rsidRDefault="006D4383" w:rsidP="003E4189">
      <w:pPr>
        <w:pStyle w:val="ListNumber"/>
        <w:numPr>
          <w:ilvl w:val="1"/>
          <w:numId w:val="3"/>
        </w:numPr>
        <w:rPr>
          <w:rFonts w:asciiTheme="minorHAnsi" w:hAnsiTheme="minorHAnsi"/>
          <w:szCs w:val="24"/>
          <w:lang w:val="es-MX"/>
        </w:rPr>
      </w:pPr>
      <w:r>
        <w:rPr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A674C3" wp14:editId="4DB6E020">
                <wp:simplePos x="0" y="0"/>
                <wp:positionH relativeFrom="column">
                  <wp:posOffset>851535</wp:posOffset>
                </wp:positionH>
                <wp:positionV relativeFrom="paragraph">
                  <wp:posOffset>508277</wp:posOffset>
                </wp:positionV>
                <wp:extent cx="1599829" cy="804903"/>
                <wp:effectExtent l="0" t="0" r="26035" b="33655"/>
                <wp:wrapNone/>
                <wp:docPr id="18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829" cy="80490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D0D3" id="Frame 18" o:spid="_x0000_s1026" style="position:absolute;margin-left:67.05pt;margin-top:40pt;width:125.95pt;height:6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9829,8049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" path="m0,0l1599829,,1599829,804903,,804903,,0xm100613,100613l100613,704290,1499216,704290,1499216,100613,100613,100613xe" fillcolor="#5b9bd5 [3204]" strokecolor="#1f4d78 [1604]" strokeweight="1pt">
                <v:stroke joinstyle="miter"/>
                <v:path arrowok="t" o:connecttype="custom" o:connectlocs="0,0;1599829,0;1599829,804903;0,804903;0,0;100613,100613;100613,704290;1499216,704290;1499216,100613;100613,100613" o:connectangles="0,0,0,0,0,0,0,0,0,0"/>
              </v:shape>
            </w:pict>
          </mc:Fallback>
        </mc:AlternateContent>
      </w:r>
      <w:r w:rsidR="628E6390" w:rsidRPr="628E6390">
        <w:rPr>
          <w:lang w:val="es-MX"/>
        </w:rPr>
        <w:t xml:space="preserve">Seleccionar </w:t>
      </w:r>
      <w:r>
        <w:rPr>
          <w:lang w:val="es-MX"/>
        </w:rPr>
        <w:t>Assistant</w:t>
      </w:r>
      <w:r w:rsidR="628E6390">
        <w:rPr>
          <w:noProof/>
        </w:rPr>
        <w:drawing>
          <wp:inline distT="0" distB="0" distL="0" distR="0" wp14:anchorId="38628318" wp14:editId="47D2127D">
            <wp:extent cx="4572000" cy="2571750"/>
            <wp:effectExtent l="0" t="0" r="0" b="0"/>
            <wp:docPr id="13373240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08A0" w14:textId="66BCA13A" w:rsidR="468C03A8" w:rsidRPr="00522EDB" w:rsidRDefault="628E6390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 w:rsidRPr="628E6390">
        <w:rPr>
          <w:lang w:val="es-MX"/>
        </w:rPr>
        <w:t xml:space="preserve">Nombrar app y crear servicio </w:t>
      </w:r>
    </w:p>
    <w:p w14:paraId="3925AA1C" w14:textId="0E8818C6" w:rsidR="00522EDB" w:rsidRDefault="000C6DE0" w:rsidP="000C6DE0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EE5AA2" wp14:editId="11CE38AF">
                <wp:simplePos x="0" y="0"/>
                <wp:positionH relativeFrom="column">
                  <wp:posOffset>5080634</wp:posOffset>
                </wp:positionH>
                <wp:positionV relativeFrom="page">
                  <wp:posOffset>6292158</wp:posOffset>
                </wp:positionV>
                <wp:extent cx="914167" cy="339782"/>
                <wp:effectExtent l="0" t="0" r="26035" b="15875"/>
                <wp:wrapNone/>
                <wp:docPr id="21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167" cy="3397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C9CC" id="Frame 21" o:spid="_x0000_s1026" style="position:absolute;margin-left:400.05pt;margin-top:495.45pt;width:1in;height:2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4167,33978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" path="m0,0l914167,,914167,339782,,339782,,0xm42473,42473l42473,297309,871694,297309,871694,42473,42473,42473xe" fillcolor="#5b9bd5 [3204]" strokecolor="#1f4d78 [1604]" strokeweight="1pt">
                <v:stroke joinstyle="miter"/>
                <v:path arrowok="t" o:connecttype="custom" o:connectlocs="0,0;914167,0;914167,339782;0,339782;0,0;42473,42473;42473,297309;871694,297309;871694,42473;42473,42473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0B976F" wp14:editId="21E8FDD8">
                <wp:simplePos x="0" y="0"/>
                <wp:positionH relativeFrom="column">
                  <wp:posOffset>2448962</wp:posOffset>
                </wp:positionH>
                <wp:positionV relativeFrom="paragraph">
                  <wp:posOffset>658496</wp:posOffset>
                </wp:positionV>
                <wp:extent cx="3546073" cy="456150"/>
                <wp:effectExtent l="0" t="0" r="35560" b="26670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073" cy="45615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46A7" id="Frame 20" o:spid="_x0000_s1026" style="position:absolute;margin-left:192.85pt;margin-top:51.85pt;width:279.2pt;height:3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6073,4561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" path="m0,0l3546073,,3546073,456150,,456150,,0xm57019,57019l57019,399131,3489054,399131,3489054,57019,57019,57019xe" fillcolor="#5b9bd5 [3204]" strokecolor="#1f4d78 [1604]" strokeweight="1pt">
                <v:stroke joinstyle="miter"/>
                <v:path arrowok="t" o:connecttype="custom" o:connectlocs="0,0;3546073,0;3546073,456150;0,456150;0,0;57019,57019;57019,399131;3489054,399131;3489054,57019;57019,57019" o:connectangles="0,0,0,0,0,0,0,0,0,0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4D5F6407" wp14:editId="72D8C121">
            <wp:extent cx="5096592" cy="2782834"/>
            <wp:effectExtent l="0" t="0" r="889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25 at 4.16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02" cy="279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124D" w14:textId="77777777" w:rsidR="00AC6A53" w:rsidRPr="00AC6A53" w:rsidRDefault="00F17432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D2260E" wp14:editId="7E7E0167">
                <wp:simplePos x="0" y="0"/>
                <wp:positionH relativeFrom="column">
                  <wp:posOffset>846499</wp:posOffset>
                </wp:positionH>
                <wp:positionV relativeFrom="page">
                  <wp:posOffset>7541537</wp:posOffset>
                </wp:positionV>
                <wp:extent cx="1033736" cy="339782"/>
                <wp:effectExtent l="0" t="0" r="33655" b="15875"/>
                <wp:wrapNone/>
                <wp:docPr id="23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36" cy="3397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F9353" id="Frame 23" o:spid="_x0000_s1026" style="position:absolute;margin-left:66.65pt;margin-top:593.8pt;width:81.4pt;height:2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033736,33978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" path="m0,0l1033736,,1033736,339782,,339782,,0xm42473,42473l42473,297309,991263,297309,991263,42473,42473,42473xe" fillcolor="#5b9bd5 [3204]" strokecolor="#1f4d78 [1604]" strokeweight="1pt">
                <v:stroke joinstyle="miter"/>
                <v:path arrowok="t" o:connecttype="custom" o:connectlocs="0,0;1033736,0;1033736,339782;0,339782;0,0;42473,42473;42473,297309;991263,297309;991263,42473;42473,42473" o:connectangles="0,0,0,0,0,0,0,0,0,0"/>
                <w10:wrap anchory="page"/>
              </v:shape>
            </w:pict>
          </mc:Fallback>
        </mc:AlternateContent>
      </w:r>
      <w:r w:rsidR="00564318">
        <w:rPr>
          <w:lang w:val="es-MX"/>
        </w:rPr>
        <w:t xml:space="preserve">Una vez que se haya abierto el servicio </w:t>
      </w:r>
      <w:r w:rsidR="00280626">
        <w:rPr>
          <w:lang w:val="es-MX"/>
        </w:rPr>
        <w:t>nos vamos a la opcion que dice credenciales (en caso de que no nos lleve directamente al servicio una vez creado dar click en el í</w:t>
      </w:r>
      <w:r w:rsidR="00ED1385">
        <w:rPr>
          <w:lang w:val="es-MX"/>
        </w:rPr>
        <w:t>cono IBM Cloud)</w:t>
      </w:r>
    </w:p>
    <w:p w14:paraId="700C6F52" w14:textId="5F7BAB91" w:rsidR="00AC6A53" w:rsidRDefault="00AC6A53" w:rsidP="00AC6A5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w:drawing>
          <wp:inline distT="0" distB="0" distL="0" distR="0" wp14:anchorId="2671BD1C" wp14:editId="25508891">
            <wp:extent cx="6858000" cy="10177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6-25 at 4.23.14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23" b="63824"/>
                    <a:stretch/>
                  </pic:blipFill>
                  <pic:spPr bwMode="auto">
                    <a:xfrm>
                      <a:off x="0" y="0"/>
                      <a:ext cx="6858000" cy="10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9341C" w14:textId="77777777" w:rsidR="00AC6A53" w:rsidRDefault="00AC6A53" w:rsidP="00AC6A5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53F1DFD6" w14:textId="77777777" w:rsidR="00AC6A53" w:rsidRDefault="00AC6A53" w:rsidP="00AC6A5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0124F8DA" w14:textId="77777777" w:rsidR="00AC6A53" w:rsidRPr="00AC6A53" w:rsidRDefault="00AC6A53" w:rsidP="00AC6A5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730BA6D1" w14:textId="0E5E8901" w:rsidR="001716DE" w:rsidRPr="00372213" w:rsidRDefault="004F375A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047996" wp14:editId="2329FBBC">
                <wp:simplePos x="0" y="0"/>
                <wp:positionH relativeFrom="column">
                  <wp:posOffset>5653890</wp:posOffset>
                </wp:positionH>
                <wp:positionV relativeFrom="page">
                  <wp:posOffset>2745740</wp:posOffset>
                </wp:positionV>
                <wp:extent cx="912646" cy="224790"/>
                <wp:effectExtent l="0" t="0" r="27305" b="29210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646" cy="224790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87C67" id="Frame 25" o:spid="_x0000_s1026" style="position:absolute;margin-left:445.2pt;margin-top:216.2pt;width:71.85pt;height:17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2646,22479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" path="m0,0l912646,,912646,224790,,224790,,0xm28099,28099l28099,196691,884547,196691,884547,28099,28099,28099xe" fillcolor="#5b9bd5 [3204]" strokecolor="#1f4d78 [1604]" strokeweight=".5pt">
                <v:stroke joinstyle="miter"/>
                <v:path arrowok="t" o:connecttype="custom" o:connectlocs="0,0;912646,0;912646,224790;0,224790;0,0;28099,28099;28099,196691;884547,196691;884547,28099;28099,28099" o:connectangles="0,0,0,0,0,0,0,0,0,0"/>
                <w10:wrap anchory="page"/>
              </v:shape>
            </w:pict>
          </mc:Fallback>
        </mc:AlternateContent>
      </w:r>
      <w:r w:rsidR="008374C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2ED4B4" wp14:editId="424C0B35">
                <wp:simplePos x="0" y="0"/>
                <wp:positionH relativeFrom="column">
                  <wp:posOffset>5423328</wp:posOffset>
                </wp:positionH>
                <wp:positionV relativeFrom="page">
                  <wp:posOffset>3431043</wp:posOffset>
                </wp:positionV>
                <wp:extent cx="919436" cy="227745"/>
                <wp:effectExtent l="0" t="0" r="20955" b="26670"/>
                <wp:wrapNone/>
                <wp:docPr id="6" name="Fra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27745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6CCF" id="Frame 6" o:spid="_x0000_s1026" style="position:absolute;margin-left:427.05pt;margin-top:270.15pt;width:72.4pt;height:1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2774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" path="m0,0l919436,,919436,227745,,227745,,0xm28468,28468l28468,199277,890968,199277,890968,28468,28468,28468xe" fillcolor="#5b9bd5 [3204]" strokecolor="#1f4d78 [1604]" strokeweight=".5pt">
                <v:stroke joinstyle="miter"/>
                <v:path arrowok="t" o:connecttype="custom" o:connectlocs="0,0;919436,0;919436,227745;0,227745;0,0;28468,28468;28468,199277;890968,199277;890968,28468;28468,28468" o:connectangles="0,0,0,0,0,0,0,0,0,0"/>
                <w10:wrap anchory="page"/>
              </v:shape>
            </w:pict>
          </mc:Fallback>
        </mc:AlternateContent>
      </w:r>
      <w:r w:rsidR="00E11463">
        <w:rPr>
          <w:szCs w:val="24"/>
          <w:lang w:val="es-MX"/>
        </w:rPr>
        <w:t xml:space="preserve">En caso de ya tener creadas credenciales hacer click en </w:t>
      </w:r>
      <w:r w:rsidR="00E11463" w:rsidRPr="00E11463">
        <w:rPr>
          <w:b/>
          <w:szCs w:val="24"/>
          <w:lang w:val="es-MX"/>
        </w:rPr>
        <w:t>view credentials</w:t>
      </w:r>
      <w:r w:rsidR="00314726">
        <w:rPr>
          <w:noProof/>
          <w:szCs w:val="24"/>
          <w:lang w:val="es-ES"/>
        </w:rPr>
        <w:t>.</w:t>
      </w:r>
      <w:r w:rsidR="00314726">
        <w:rPr>
          <w:b/>
          <w:noProof/>
          <w:szCs w:val="24"/>
          <w:lang w:val="es-ES"/>
        </w:rPr>
        <w:t xml:space="preserve"> </w:t>
      </w:r>
      <w:r w:rsidR="00314726">
        <w:rPr>
          <w:noProof/>
          <w:szCs w:val="24"/>
          <w:lang w:val="es-ES"/>
        </w:rPr>
        <w:t xml:space="preserve">En caso contrario hacer click en </w:t>
      </w:r>
      <w:r w:rsidR="00985305">
        <w:rPr>
          <w:b/>
          <w:noProof/>
          <w:szCs w:val="24"/>
          <w:lang w:val="es-ES"/>
        </w:rPr>
        <w:t>New credential</w:t>
      </w:r>
      <w:r w:rsidR="008374CD">
        <w:rPr>
          <w:noProof/>
          <w:szCs w:val="24"/>
        </w:rPr>
        <w:drawing>
          <wp:inline distT="0" distB="0" distL="0" distR="0" wp14:anchorId="590BB27B" wp14:editId="5D88E631">
            <wp:extent cx="5896692" cy="27048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6-25 at 4.26.3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84" cy="272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733" w14:textId="0963C0A8" w:rsidR="00372213" w:rsidRPr="001471F1" w:rsidRDefault="00372213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noProof/>
          <w:szCs w:val="24"/>
          <w:lang w:val="es-ES"/>
        </w:rPr>
        <w:t xml:space="preserve">Copiamos estas </w:t>
      </w:r>
      <w:r w:rsidR="002F209F">
        <w:rPr>
          <w:noProof/>
          <w:szCs w:val="24"/>
          <w:lang w:val="es-ES"/>
        </w:rPr>
        <w:t>credenciales y las guardamos (en mi caso en Notas)</w:t>
      </w:r>
    </w:p>
    <w:p w14:paraId="6FFF01CF" w14:textId="0C5BAD58" w:rsidR="001471F1" w:rsidRPr="00A9288F" w:rsidRDefault="006D5C7F" w:rsidP="001471F1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w:drawing>
          <wp:inline distT="0" distB="0" distL="0" distR="0" wp14:anchorId="72D310F9" wp14:editId="4401AF85">
            <wp:extent cx="4309192" cy="1523567"/>
            <wp:effectExtent l="0" t="0" r="889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6-25 at 4.28.4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754" cy="15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4B98" w14:textId="770223C7" w:rsidR="00A07C9C" w:rsidRDefault="00A07C9C" w:rsidP="00F0283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574009" wp14:editId="6E35FFCD">
                <wp:simplePos x="0" y="0"/>
                <wp:positionH relativeFrom="column">
                  <wp:posOffset>851491</wp:posOffset>
                </wp:positionH>
                <wp:positionV relativeFrom="page">
                  <wp:posOffset>6174602</wp:posOffset>
                </wp:positionV>
                <wp:extent cx="462236" cy="346572"/>
                <wp:effectExtent l="0" t="0" r="20955" b="34925"/>
                <wp:wrapNone/>
                <wp:docPr id="28" name="Fra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36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DB7DD" id="Frame 28" o:spid="_x0000_s1026" style="position:absolute;margin-left:67.05pt;margin-top:486.2pt;width:36.4pt;height:27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2236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" path="m0,0l462236,,462236,346572,,346572,,0xm43322,43322l43322,303251,418915,303251,418915,43322,43322,43322xe" fillcolor="#5b9bd5 [3204]" strokecolor="#1f4d78 [1604]" strokeweight=".5pt">
                <v:stroke joinstyle="miter"/>
                <v:path arrowok="t" o:connecttype="custom" o:connectlocs="0,0;462236,0;462236,346572;0,346572;0,0;43322,43322;43322,303251;418915,303251;418915,43322;43322,43322" o:connectangles="0,0,0,0,0,0,0,0,0,0"/>
                <w10:wrap anchory="page"/>
              </v:shape>
            </w:pict>
          </mc:Fallback>
        </mc:AlternateContent>
      </w:r>
      <w:r w:rsidR="00E84F6A" w:rsidRPr="00A07C9C">
        <w:rPr>
          <w:szCs w:val="24"/>
          <w:lang w:val="es-MX"/>
        </w:rPr>
        <w:t>Regresamos a la pestaña que se llama Manage</w:t>
      </w:r>
      <w:r w:rsidR="009D5A99" w:rsidRPr="00A07C9C">
        <w:rPr>
          <w:szCs w:val="24"/>
          <w:lang w:val="es-MX"/>
        </w:rPr>
        <w:t xml:space="preserve"> y damos click en </w:t>
      </w:r>
      <w:r w:rsidR="009D5A99" w:rsidRPr="00A07C9C">
        <w:rPr>
          <w:b/>
          <w:szCs w:val="24"/>
          <w:lang w:val="es-MX"/>
        </w:rPr>
        <w:t>Launch Tool</w:t>
      </w:r>
      <w:r w:rsidRPr="00A07C9C">
        <w:rPr>
          <w:b/>
          <w:szCs w:val="24"/>
          <w:lang w:val="es-MX"/>
        </w:rPr>
        <w:t xml:space="preserve"> para</w:t>
      </w:r>
      <w:r>
        <w:rPr>
          <w:b/>
          <w:szCs w:val="24"/>
          <w:lang w:val="es-MX"/>
        </w:rPr>
        <w:t xml:space="preserve"> </w:t>
      </w:r>
      <w:r>
        <w:rPr>
          <w:szCs w:val="24"/>
          <w:lang w:val="es-MX"/>
        </w:rPr>
        <w:t>entrenar nuestro servicio</w:t>
      </w:r>
    </w:p>
    <w:p w14:paraId="1D12AB92" w14:textId="28238860" w:rsidR="00845FB0" w:rsidRPr="00A07C9C" w:rsidRDefault="00F4528C" w:rsidP="00F0283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D3F833" wp14:editId="217EE266">
                <wp:simplePos x="0" y="0"/>
                <wp:positionH relativeFrom="column">
                  <wp:posOffset>2223009</wp:posOffset>
                </wp:positionH>
                <wp:positionV relativeFrom="page">
                  <wp:posOffset>7317325</wp:posOffset>
                </wp:positionV>
                <wp:extent cx="800609" cy="346572"/>
                <wp:effectExtent l="0" t="0" r="38100" b="34925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609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4927" id="Frame 29" o:spid="_x0000_s1026" style="position:absolute;margin-left:175.05pt;margin-top:576.15pt;width:63.05pt;height:2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800609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" path="m0,0l800609,,800609,346572,,346572,,0xm43322,43322l43322,303251,757288,303251,757288,43322,43322,43322xe" fillcolor="#5b9bd5 [3204]" strokecolor="#1f4d78 [1604]" strokeweight=".5pt">
                <v:stroke joinstyle="miter"/>
                <v:path arrowok="t" o:connecttype="custom" o:connectlocs="0,0;800609,0;800609,346572;0,346572;0,0;43322,43322;43322,303251;757288,303251;757288,43322;43322,43322" o:connectangles="0,0,0,0,0,0,0,0,0,0"/>
                <w10:wrap anchory="page"/>
              </v:shape>
            </w:pict>
          </mc:Fallback>
        </mc:AlternateContent>
      </w:r>
      <w:r w:rsidR="00C6718D">
        <w:rPr>
          <w:noProof/>
          <w:szCs w:val="24"/>
        </w:rPr>
        <w:drawing>
          <wp:inline distT="0" distB="0" distL="0" distR="0" wp14:anchorId="195C779E" wp14:editId="2579ECA7">
            <wp:extent cx="6010992" cy="2807912"/>
            <wp:effectExtent l="0" t="0" r="889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6-25 at 4.29.2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60" cy="28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F1A2" w14:textId="77777777" w:rsidR="003902B8" w:rsidRDefault="003902B8" w:rsidP="003902B8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4474536F" w14:textId="2AB9C3D8" w:rsidR="00000E3E" w:rsidRDefault="003902B8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 xml:space="preserve">Una vez que hayamos lanzado la herramienta </w:t>
      </w:r>
      <w:r w:rsidR="00261A17">
        <w:rPr>
          <w:szCs w:val="24"/>
          <w:lang w:val="es-MX"/>
        </w:rPr>
        <w:t>veremos una landing page muy parecida a esta:</w:t>
      </w:r>
    </w:p>
    <w:p w14:paraId="424A8673" w14:textId="58D98675" w:rsidR="005110CD" w:rsidRDefault="000113F5" w:rsidP="004900FD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w:drawing>
          <wp:inline distT="0" distB="0" distL="0" distR="0" wp14:anchorId="2C08149E" wp14:editId="4EDD7039">
            <wp:extent cx="5668092" cy="3019833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6-25 at 4.31.5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73" cy="30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FECD" w14:textId="4E9258F7" w:rsidR="002179EB" w:rsidRDefault="00014FC0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 xml:space="preserve">Nos movemos a la ventana llamada </w:t>
      </w:r>
      <w:r w:rsidRPr="0042645F">
        <w:rPr>
          <w:b/>
          <w:szCs w:val="24"/>
          <w:lang w:val="es-MX"/>
        </w:rPr>
        <w:t>Workspace</w:t>
      </w:r>
      <w:r w:rsidR="00B9309F" w:rsidRPr="0042645F">
        <w:rPr>
          <w:b/>
          <w:szCs w:val="24"/>
          <w:lang w:val="es-MX"/>
        </w:rPr>
        <w:t>s</w:t>
      </w:r>
      <w:r w:rsidR="008975FE">
        <w:rPr>
          <w:b/>
          <w:szCs w:val="24"/>
          <w:lang w:val="es-MX"/>
        </w:rPr>
        <w:t xml:space="preserve">. </w:t>
      </w:r>
      <w:r w:rsidR="008975FE">
        <w:rPr>
          <w:szCs w:val="24"/>
          <w:lang w:val="es-MX"/>
        </w:rPr>
        <w:t>Cada workspace repres</w:t>
      </w:r>
      <w:r w:rsidR="005B0893">
        <w:rPr>
          <w:szCs w:val="24"/>
          <w:lang w:val="es-MX"/>
        </w:rPr>
        <w:t>enta a una instancia de un chatbot diferente.</w:t>
      </w:r>
    </w:p>
    <w:p w14:paraId="6E5E187E" w14:textId="76F1C3BF" w:rsidR="000A5610" w:rsidRDefault="000A5610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>Para crear o entrenar un chatbot utilizaremos los siguientes botones</w:t>
      </w:r>
      <w:r w:rsidR="00164F9D">
        <w:rPr>
          <w:szCs w:val="24"/>
          <w:lang w:val="es-MX"/>
        </w:rPr>
        <w:t>:</w:t>
      </w:r>
    </w:p>
    <w:p w14:paraId="59E97900" w14:textId="786795FC" w:rsidR="00EB7A8E" w:rsidRDefault="00EB7A8E" w:rsidP="00EB7A8E">
      <w:pPr>
        <w:pStyle w:val="ListNumber"/>
        <w:numPr>
          <w:ilvl w:val="0"/>
          <w:numId w:val="0"/>
        </w:numPr>
        <w:ind w:left="108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DB24D0" wp14:editId="30942616">
                <wp:simplePos x="0" y="0"/>
                <wp:positionH relativeFrom="column">
                  <wp:posOffset>1763546</wp:posOffset>
                </wp:positionH>
                <wp:positionV relativeFrom="page">
                  <wp:posOffset>5370887</wp:posOffset>
                </wp:positionV>
                <wp:extent cx="919436" cy="231498"/>
                <wp:effectExtent l="0" t="0" r="20955" b="22860"/>
                <wp:wrapNone/>
                <wp:docPr id="38" name="Fram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31498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89BC" id="Frame 38" o:spid="_x0000_s1026" style="position:absolute;margin-left:138.85pt;margin-top:422.9pt;width:72.4pt;height:1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3149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" path="m0,0l919436,,919436,231498,,231498,,0xm28937,28937l28937,202561,890499,202561,890499,28937,28937,28937xe" fillcolor="#5b9bd5 [3204]" strokecolor="#1f4d78 [1604]" strokeweight=".5pt">
                <v:stroke joinstyle="miter"/>
                <v:path arrowok="t" o:connecttype="custom" o:connectlocs="0,0;919436,0;919436,231498;0,231498;0,0;28937,28937;28937,202561;890499,202561;890499,28937;28937,28937" o:connectangles="0,0,0,0,0,0,0,0,0,0"/>
                <w10:wrap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D44B66" wp14:editId="515D4CB0">
            <wp:extent cx="2064381" cy="333422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 r="66458" b="71851"/>
                    <a:stretch>
                      <a:fillRect/>
                    </a:stretch>
                  </pic:blipFill>
                  <pic:spPr>
                    <a:xfrm>
                      <a:off x="0" y="0"/>
                      <a:ext cx="20643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0EDC" w14:textId="4995B047" w:rsidR="00B01299" w:rsidRDefault="00060182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>Creamos un nuevo workspace</w:t>
      </w:r>
      <w:r w:rsidR="00735A2D">
        <w:rPr>
          <w:szCs w:val="24"/>
          <w:lang w:val="es-MX"/>
        </w:rPr>
        <w:t xml:space="preserve"> y le damos el nombre, </w:t>
      </w:r>
      <w:r w:rsidR="005A43BD">
        <w:rPr>
          <w:szCs w:val="24"/>
          <w:lang w:val="es-MX"/>
        </w:rPr>
        <w:t xml:space="preserve">descripción </w:t>
      </w:r>
      <w:r w:rsidR="00735A2D">
        <w:rPr>
          <w:szCs w:val="24"/>
          <w:lang w:val="es-MX"/>
        </w:rPr>
        <w:t>e idioma</w:t>
      </w:r>
      <w:r w:rsidR="00CA11C0">
        <w:rPr>
          <w:szCs w:val="24"/>
          <w:lang w:val="es-MX"/>
        </w:rPr>
        <w:t xml:space="preserve"> </w:t>
      </w:r>
      <w:r w:rsidR="005A43BD">
        <w:rPr>
          <w:szCs w:val="24"/>
          <w:lang w:val="es-MX"/>
        </w:rPr>
        <w:t>que queramos</w:t>
      </w:r>
    </w:p>
    <w:p w14:paraId="25C2EB26" w14:textId="5BD1FB23" w:rsidR="00073418" w:rsidRDefault="00073418" w:rsidP="0044746E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  <w:szCs w:val="24"/>
        </w:rPr>
        <w:drawing>
          <wp:inline distT="0" distB="0" distL="0" distR="0" wp14:anchorId="798E824A" wp14:editId="035AE54C">
            <wp:extent cx="5044534" cy="2712838"/>
            <wp:effectExtent l="0" t="0" r="1016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6-25 at 5.16.2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240" cy="27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8A9C" w14:textId="425DBD08" w:rsidR="00491BC8" w:rsidRDefault="00491BC8" w:rsidP="00491BC8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5212CCB9" w14:textId="32EFE595" w:rsidR="00073418" w:rsidRDefault="004F70C5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lastRenderedPageBreak/>
        <w:t xml:space="preserve">Nos vamos </w:t>
      </w:r>
      <w:r w:rsidR="00B63B32">
        <w:rPr>
          <w:szCs w:val="24"/>
          <w:lang w:val="es-MX"/>
        </w:rPr>
        <w:t>a la pestaña Content Catalog</w:t>
      </w:r>
    </w:p>
    <w:p w14:paraId="43383702" w14:textId="3AB99290" w:rsidR="00077B23" w:rsidRDefault="007A4092" w:rsidP="00077B2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6DA70A" wp14:editId="1D83008D">
                <wp:simplePos x="0" y="0"/>
                <wp:positionH relativeFrom="column">
                  <wp:posOffset>2566658</wp:posOffset>
                </wp:positionH>
                <wp:positionV relativeFrom="page">
                  <wp:posOffset>1376127</wp:posOffset>
                </wp:positionV>
                <wp:extent cx="685178" cy="231498"/>
                <wp:effectExtent l="0" t="0" r="26035" b="22860"/>
                <wp:wrapNone/>
                <wp:docPr id="42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78" cy="231498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1CFE" id="Frame 42" o:spid="_x0000_s1026" style="position:absolute;margin-left:202.1pt;margin-top:108.35pt;width:53.95pt;height:1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85178,23149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" path="m0,0l685178,,685178,231498,,231498,,0xm28937,28937l28937,202561,656241,202561,656241,28937,28937,28937xe" fillcolor="#5b9bd5 [3204]" strokecolor="#1f4d78 [1604]" strokeweight=".5pt">
                <v:stroke joinstyle="miter"/>
                <v:path arrowok="t" o:connecttype="custom" o:connectlocs="0,0;685178,0;685178,231498;0,231498;0,0;28937,28937;28937,202561;656241,202561;656241,28937;28937,28937" o:connectangles="0,0,0,0,0,0,0,0,0,0"/>
                <w10:wrap anchory="page"/>
              </v:shape>
            </w:pict>
          </mc:Fallback>
        </mc:AlternateContent>
      </w:r>
      <w:r w:rsidR="0019334B">
        <w:rPr>
          <w:noProof/>
          <w:szCs w:val="24"/>
        </w:rPr>
        <w:drawing>
          <wp:inline distT="0" distB="0" distL="0" distR="0" wp14:anchorId="1E33FE28" wp14:editId="6E8CB867">
            <wp:extent cx="5553792" cy="2838605"/>
            <wp:effectExtent l="0" t="0" r="889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6-25 at 5.31.4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563" cy="28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E28" w14:textId="068FE5AE" w:rsidR="003A1DE3" w:rsidRDefault="007A4092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 xml:space="preserve">Dentro de esta pestaña podemos encontrar </w:t>
      </w:r>
      <w:r w:rsidR="00495583">
        <w:rPr>
          <w:szCs w:val="24"/>
          <w:lang w:val="es-MX"/>
        </w:rPr>
        <w:t xml:space="preserve">varios Intents ya entrenados, seleccionamos </w:t>
      </w:r>
      <w:r w:rsidR="00495583" w:rsidRPr="009A1B58">
        <w:rPr>
          <w:b/>
          <w:szCs w:val="24"/>
          <w:lang w:val="es-MX"/>
        </w:rPr>
        <w:t>atención al cliente</w:t>
      </w:r>
      <w:r w:rsidR="004A37B1">
        <w:rPr>
          <w:szCs w:val="24"/>
          <w:lang w:val="es-MX"/>
        </w:rPr>
        <w:t xml:space="preserve"> dandole click a </w:t>
      </w:r>
      <w:r w:rsidR="004A37B1">
        <w:rPr>
          <w:b/>
          <w:szCs w:val="24"/>
          <w:lang w:val="es-MX"/>
        </w:rPr>
        <w:t>Add to workspace</w:t>
      </w:r>
    </w:p>
    <w:p w14:paraId="38AF911B" w14:textId="7ECF23BB" w:rsidR="001239C6" w:rsidRPr="009B07B9" w:rsidRDefault="00117C51" w:rsidP="003E4189">
      <w:pPr>
        <w:pStyle w:val="ListNumber"/>
        <w:numPr>
          <w:ilvl w:val="1"/>
          <w:numId w:val="3"/>
        </w:numPr>
        <w:rPr>
          <w:szCs w:val="24"/>
          <w:lang w:val="es-MX"/>
        </w:rPr>
      </w:pPr>
      <w:r>
        <w:rPr>
          <w:szCs w:val="24"/>
          <w:lang w:val="es-MX"/>
        </w:rPr>
        <w:t xml:space="preserve"> Regresamos a </w:t>
      </w:r>
      <w:r w:rsidR="005D2CEB">
        <w:rPr>
          <w:szCs w:val="24"/>
          <w:lang w:val="es-MX"/>
        </w:rPr>
        <w:t xml:space="preserve">los intents </w:t>
      </w:r>
    </w:p>
    <w:p w14:paraId="54F14FFB" w14:textId="6042D428" w:rsidR="00CD773E" w:rsidRDefault="00480EC3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 w:rsidRPr="001239C6">
        <w:rPr>
          <w:szCs w:val="24"/>
          <w:lang w:val="es-ES"/>
        </w:rPr>
        <w:t xml:space="preserve"> Navegamos por los intents para ver </w:t>
      </w:r>
      <w:r w:rsidR="00510DBD" w:rsidRPr="001239C6">
        <w:rPr>
          <w:szCs w:val="24"/>
          <w:lang w:val="es-ES"/>
        </w:rPr>
        <w:t>qué</w:t>
      </w:r>
      <w:r w:rsidRPr="001239C6">
        <w:rPr>
          <w:szCs w:val="24"/>
          <w:lang w:val="es-ES"/>
        </w:rPr>
        <w:t xml:space="preserve"> tipo </w:t>
      </w:r>
      <w:r w:rsidR="001239C6" w:rsidRPr="001239C6">
        <w:rPr>
          <w:szCs w:val="24"/>
          <w:lang w:val="es-ES"/>
        </w:rPr>
        <w:t xml:space="preserve">de </w:t>
      </w:r>
      <w:r w:rsidR="009B07B9">
        <w:rPr>
          <w:szCs w:val="24"/>
          <w:lang w:val="es-ES"/>
        </w:rPr>
        <w:t xml:space="preserve">preguntas son las que podemos </w:t>
      </w:r>
      <w:r w:rsidR="00E96DA9">
        <w:rPr>
          <w:szCs w:val="24"/>
          <w:lang w:val="es-ES"/>
        </w:rPr>
        <w:t>hacer</w:t>
      </w:r>
    </w:p>
    <w:p w14:paraId="6D476110" w14:textId="435DAEA4" w:rsidR="00DC0824" w:rsidRPr="00572112" w:rsidRDefault="00803F1B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 </w:t>
      </w:r>
      <w:r w:rsidR="00FC3BB4">
        <w:rPr>
          <w:szCs w:val="24"/>
          <w:lang w:val="es-ES"/>
        </w:rPr>
        <w:t>Crea</w:t>
      </w:r>
      <w:r w:rsidR="0020453B">
        <w:rPr>
          <w:szCs w:val="24"/>
          <w:lang w:val="es-ES"/>
        </w:rPr>
        <w:t>mos un nuevo intent que compete un producto que querramos comprar</w:t>
      </w:r>
      <w:r w:rsidR="007D5F64">
        <w:rPr>
          <w:szCs w:val="24"/>
          <w:lang w:val="es-ES"/>
        </w:rPr>
        <w:t xml:space="preserve">, para esto damos click en </w:t>
      </w:r>
      <w:r w:rsidR="007D5F64">
        <w:rPr>
          <w:b/>
          <w:szCs w:val="24"/>
          <w:lang w:val="es-ES"/>
        </w:rPr>
        <w:t>Add Intent</w:t>
      </w:r>
    </w:p>
    <w:p w14:paraId="77D3C08A" w14:textId="1B29B284" w:rsidR="00572112" w:rsidRDefault="0018577E" w:rsidP="00572112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097511AF" wp14:editId="36F3095A">
            <wp:extent cx="5161799" cy="28475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6-25 at 5.58.1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01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BF3B" w14:textId="0B1AB7AF" w:rsidR="008A1E88" w:rsidRPr="00283FAB" w:rsidRDefault="003D20CC" w:rsidP="00572112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szCs w:val="24"/>
          <w:lang w:val="es-ES"/>
        </w:rPr>
        <w:t>Llenamos este I</w:t>
      </w:r>
      <w:r w:rsidR="008A1E88">
        <w:rPr>
          <w:szCs w:val="24"/>
          <w:lang w:val="es-ES"/>
        </w:rPr>
        <w:t xml:space="preserve">ntent </w:t>
      </w:r>
      <w:r w:rsidR="00EB502A">
        <w:rPr>
          <w:szCs w:val="24"/>
          <w:lang w:val="es-ES"/>
        </w:rPr>
        <w:t xml:space="preserve">con enunciados de cómo nuestro usuario final </w:t>
      </w:r>
      <w:r w:rsidR="008719AB">
        <w:rPr>
          <w:szCs w:val="24"/>
          <w:lang w:val="es-ES"/>
        </w:rPr>
        <w:t>preguntarí</w:t>
      </w:r>
      <w:r w:rsidR="00DA60D1">
        <w:rPr>
          <w:szCs w:val="24"/>
          <w:lang w:val="es-ES"/>
        </w:rPr>
        <w:t xml:space="preserve">a respecto a nuestros productos (tienda de </w:t>
      </w:r>
      <w:r w:rsidR="00542A95">
        <w:rPr>
          <w:szCs w:val="24"/>
          <w:lang w:val="es-ES"/>
        </w:rPr>
        <w:t>equipos de tecnología)</w:t>
      </w:r>
    </w:p>
    <w:p w14:paraId="2C4F3A53" w14:textId="2CF5E355" w:rsidR="002B1EA4" w:rsidRPr="002B1EA4" w:rsidRDefault="00D61FAE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lastRenderedPageBreak/>
        <w:t xml:space="preserve">Pasamos a nuestra tab </w:t>
      </w:r>
      <w:r w:rsidRPr="00276436">
        <w:rPr>
          <w:b/>
          <w:szCs w:val="24"/>
          <w:lang w:val="es-ES"/>
        </w:rPr>
        <w:t>Entities</w:t>
      </w:r>
      <w:r w:rsidR="00124797">
        <w:rPr>
          <w:szCs w:val="24"/>
          <w:lang w:val="es-ES"/>
        </w:rPr>
        <w:t xml:space="preserve">. </w:t>
      </w:r>
      <w:r w:rsidR="002746F6">
        <w:rPr>
          <w:szCs w:val="24"/>
          <w:lang w:val="es-ES"/>
        </w:rPr>
        <w:t xml:space="preserve">En esta creamos </w:t>
      </w:r>
      <w:r w:rsidR="00F23724">
        <w:rPr>
          <w:szCs w:val="24"/>
          <w:lang w:val="es-ES"/>
        </w:rPr>
        <w:t xml:space="preserve">una entidad dando click en </w:t>
      </w:r>
      <w:r w:rsidR="007D724A">
        <w:rPr>
          <w:szCs w:val="24"/>
          <w:lang w:val="es-ES"/>
        </w:rPr>
        <w:t xml:space="preserve">el botón </w:t>
      </w:r>
      <w:r w:rsidR="006625E8">
        <w:rPr>
          <w:b/>
          <w:szCs w:val="24"/>
          <w:lang w:val="es-ES"/>
        </w:rPr>
        <w:t>Add entity</w:t>
      </w:r>
    </w:p>
    <w:p w14:paraId="26352898" w14:textId="701F10B6" w:rsidR="00587B26" w:rsidRDefault="00CF76E5" w:rsidP="002B1EA4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2F8A61" wp14:editId="65E5D8C9">
                <wp:simplePos x="0" y="0"/>
                <wp:positionH relativeFrom="column">
                  <wp:posOffset>5418499</wp:posOffset>
                </wp:positionH>
                <wp:positionV relativeFrom="page">
                  <wp:posOffset>4572000</wp:posOffset>
                </wp:positionV>
                <wp:extent cx="1033736" cy="231498"/>
                <wp:effectExtent l="0" t="0" r="33655" b="22860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36" cy="231498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07BB" id="Frame 46" o:spid="_x0000_s1026" style="position:absolute;margin-left:426.65pt;margin-top:5in;width:81.4pt;height:1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033736,23149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" path="m0,0l1033736,,1033736,231498,,231498,,0xm28937,28937l28937,202561,1004799,202561,1004799,28937,28937,28937xe" fillcolor="#5b9bd5 [3204]" strokecolor="#1f4d78 [1604]" strokeweight=".5pt">
                <v:stroke joinstyle="miter"/>
                <v:path arrowok="t" o:connecttype="custom" o:connectlocs="0,0;1033736,0;1033736,231498;0,231498;0,0;28937,28937;28937,202561;1004799,202561;1004799,28937;28937,28937" o:connectangles="0,0,0,0,0,0,0,0,0,0"/>
                <w10:wrap anchory="page"/>
              </v:shape>
            </w:pict>
          </mc:Fallback>
        </mc:AlternateContent>
      </w:r>
      <w:r w:rsidR="00950921">
        <w:rPr>
          <w:noProof/>
          <w:szCs w:val="24"/>
        </w:rPr>
        <w:drawing>
          <wp:inline distT="0" distB="0" distL="0" distR="0" wp14:anchorId="4358CA52" wp14:editId="4E17310E">
            <wp:extent cx="5553792" cy="3776064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6-25 at 9.38.1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774" cy="37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88">
        <w:rPr>
          <w:szCs w:val="24"/>
          <w:lang w:val="es-ES"/>
        </w:rPr>
        <w:t xml:space="preserve"> </w:t>
      </w:r>
    </w:p>
    <w:p w14:paraId="3F99802B" w14:textId="6EE3DEF3" w:rsidR="00283FAB" w:rsidRDefault="004232EB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Creamos </w:t>
      </w:r>
      <w:r w:rsidR="000D129B">
        <w:rPr>
          <w:szCs w:val="24"/>
          <w:lang w:val="es-ES"/>
        </w:rPr>
        <w:t xml:space="preserve">una entity </w:t>
      </w:r>
      <w:r w:rsidR="00623F27">
        <w:rPr>
          <w:szCs w:val="24"/>
          <w:lang w:val="es-ES"/>
        </w:rPr>
        <w:t>para los productos que podemos comprar</w:t>
      </w:r>
    </w:p>
    <w:p w14:paraId="148FE37E" w14:textId="66015236" w:rsidR="00C61A10" w:rsidRDefault="00C06A0B" w:rsidP="00716977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5BBBC066" wp14:editId="36072BDC">
            <wp:extent cx="3818808" cy="390614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6-25 at 9.42.2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367" cy="39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D282" w14:textId="083D9EBD" w:rsidR="006779C6" w:rsidRPr="004756CD" w:rsidRDefault="006779C6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lastRenderedPageBreak/>
        <w:t>D</w:t>
      </w:r>
      <w:r w:rsidR="00AA6C49">
        <w:rPr>
          <w:szCs w:val="24"/>
          <w:lang w:val="es-ES"/>
        </w:rPr>
        <w:t xml:space="preserve">e igual forma </w:t>
      </w:r>
      <w:r w:rsidR="00970257">
        <w:rPr>
          <w:szCs w:val="24"/>
          <w:lang w:val="es-ES"/>
        </w:rPr>
        <w:t xml:space="preserve">importamos los archivos </w:t>
      </w:r>
      <w:r w:rsidR="00EC7555">
        <w:rPr>
          <w:szCs w:val="24"/>
          <w:lang w:val="es-ES"/>
        </w:rPr>
        <w:t>que viene</w:t>
      </w:r>
      <w:r w:rsidR="00FA1C2E">
        <w:rPr>
          <w:szCs w:val="24"/>
          <w:lang w:val="es-ES"/>
        </w:rPr>
        <w:t>,</w:t>
      </w:r>
      <w:r w:rsidR="00EC7555">
        <w:rPr>
          <w:szCs w:val="24"/>
          <w:lang w:val="es-ES"/>
        </w:rPr>
        <w:t xml:space="preserve"> en la misma carpeta training</w:t>
      </w:r>
      <w:r w:rsidR="00FA1C2E">
        <w:rPr>
          <w:szCs w:val="24"/>
          <w:lang w:val="es-ES"/>
        </w:rPr>
        <w:t xml:space="preserve"> de nombre </w:t>
      </w:r>
      <w:r w:rsidR="00796F2E">
        <w:rPr>
          <w:b/>
          <w:szCs w:val="24"/>
          <w:lang w:val="es-ES"/>
        </w:rPr>
        <w:t xml:space="preserve">specaudifonos.csv </w:t>
      </w:r>
      <w:r w:rsidR="00796F2E">
        <w:rPr>
          <w:szCs w:val="24"/>
          <w:lang w:val="es-ES"/>
        </w:rPr>
        <w:t xml:space="preserve">y </w:t>
      </w:r>
      <w:r w:rsidR="00CD1717">
        <w:rPr>
          <w:b/>
          <w:szCs w:val="24"/>
          <w:lang w:val="es-ES"/>
        </w:rPr>
        <w:t>tamañoaudifonos.csv</w:t>
      </w:r>
    </w:p>
    <w:p w14:paraId="2CE78896" w14:textId="615CD4A8" w:rsidR="004756CD" w:rsidRDefault="00EB387B" w:rsidP="004756CD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6D74BC" wp14:editId="196A5E48">
                <wp:simplePos x="0" y="0"/>
                <wp:positionH relativeFrom="column">
                  <wp:posOffset>2331268</wp:posOffset>
                </wp:positionH>
                <wp:positionV relativeFrom="page">
                  <wp:posOffset>2059940</wp:posOffset>
                </wp:positionV>
                <wp:extent cx="349068" cy="341272"/>
                <wp:effectExtent l="0" t="0" r="32385" b="14605"/>
                <wp:wrapNone/>
                <wp:docPr id="60" name="Fram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68" cy="3412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FD21" id="Frame 60" o:spid="_x0000_s1026" style="position:absolute;margin-left:183.55pt;margin-top:162.2pt;width:27.5pt;height:2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349068,3412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" path="m0,0l349068,,349068,341272,,341272,,0xm42659,42659l42659,298613,306409,298613,306409,42659,42659,42659xe" fillcolor="#5b9bd5 [3204]" strokecolor="#1f4d78 [1604]" strokeweight=".5pt">
                <v:stroke joinstyle="miter"/>
                <v:path arrowok="t" o:connecttype="custom" o:connectlocs="0,0;349068,0;349068,341272;0,341272;0,0;42659,42659;42659,298613;306409,298613;306409,42659;42659,42659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4E03080B" wp14:editId="41570A45">
            <wp:extent cx="3361608" cy="1821940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6-26 at 4.51.26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58" cy="18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2D02" w14:textId="018BE8A9" w:rsidR="002C2B61" w:rsidRPr="00212FE5" w:rsidRDefault="002C2B61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Nos vamos a </w:t>
      </w:r>
      <w:r w:rsidR="002C66DC">
        <w:rPr>
          <w:szCs w:val="24"/>
          <w:lang w:val="es-ES"/>
        </w:rPr>
        <w:t xml:space="preserve">system entities y activamos </w:t>
      </w:r>
      <w:r w:rsidR="002C66DC" w:rsidRPr="00095D35">
        <w:rPr>
          <w:b/>
          <w:szCs w:val="24"/>
          <w:lang w:val="es-ES"/>
        </w:rPr>
        <w:t>@sys_currency</w:t>
      </w:r>
    </w:p>
    <w:p w14:paraId="18FD50C3" w14:textId="54D1E406" w:rsidR="00212FE5" w:rsidRDefault="00CD0AA7" w:rsidP="00212FE5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259991" wp14:editId="51021157">
                <wp:simplePos x="0" y="0"/>
                <wp:positionH relativeFrom="column">
                  <wp:posOffset>1652257</wp:posOffset>
                </wp:positionH>
                <wp:positionV relativeFrom="page">
                  <wp:posOffset>4001632</wp:posOffset>
                </wp:positionV>
                <wp:extent cx="1028078" cy="346572"/>
                <wp:effectExtent l="0" t="0" r="13335" b="34925"/>
                <wp:wrapNone/>
                <wp:docPr id="63" name="Fram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78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25FBB" id="Frame 63" o:spid="_x0000_s1026" style="position:absolute;margin-left:130.1pt;margin-top:315.1pt;width:80.95pt;height:27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028078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" path="m0,0l1028078,,1028078,346572,,346572,,0xm43322,43322l43322,303251,984757,303251,984757,43322,43322,43322xe" fillcolor="#5b9bd5 [3204]" strokecolor="#1f4d78 [1604]" strokeweight=".5pt">
                <v:stroke joinstyle="miter"/>
                <v:path arrowok="t" o:connecttype="custom" o:connectlocs="0,0;1028078,0;1028078,346572;0,346572;0,0;43322,43322;43322,303251;984757,303251;984757,43322;43322,43322" o:connectangles="0,0,0,0,0,0,0,0,0,0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AB315F" wp14:editId="325C7D70">
                <wp:simplePos x="0" y="0"/>
                <wp:positionH relativeFrom="column">
                  <wp:posOffset>5192162</wp:posOffset>
                </wp:positionH>
                <wp:positionV relativeFrom="page">
                  <wp:posOffset>5260063</wp:posOffset>
                </wp:positionV>
                <wp:extent cx="688573" cy="346572"/>
                <wp:effectExtent l="0" t="0" r="22860" b="34925"/>
                <wp:wrapNone/>
                <wp:docPr id="62" name="Fram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73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DCC5" id="Frame 62" o:spid="_x0000_s1026" style="position:absolute;margin-left:408.85pt;margin-top:414.2pt;width:54.2pt;height:27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88573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" path="m0,0l688573,,688573,346572,,346572,,0xm43322,43322l43322,303251,645252,303251,645252,43322,43322,43322xe" fillcolor="#5b9bd5 [3204]" strokecolor="#1f4d78 [1604]" strokeweight=".5pt">
                <v:stroke joinstyle="miter"/>
                <v:path arrowok="t" o:connecttype="custom" o:connectlocs="0,0;688573,0;688573,346572;0,346572;0,0;43322,43322;43322,303251;645252,303251;645252,43322;43322,43322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35090BBD" wp14:editId="380C1A5C">
            <wp:extent cx="5096592" cy="2393983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6-26 at 4.52.0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262" cy="23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981" w14:textId="54A1DA73" w:rsidR="00682028" w:rsidRPr="00682028" w:rsidRDefault="006A1A59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Posteriormente nos pasamos a nuestra ventana </w:t>
      </w:r>
      <w:r>
        <w:rPr>
          <w:b/>
          <w:szCs w:val="24"/>
          <w:lang w:val="es-ES"/>
        </w:rPr>
        <w:t>Diálogo</w:t>
      </w:r>
      <w:r w:rsidR="00DD1458">
        <w:rPr>
          <w:b/>
          <w:szCs w:val="24"/>
          <w:lang w:val="es-ES"/>
        </w:rPr>
        <w:t xml:space="preserve"> </w:t>
      </w:r>
      <w:r w:rsidR="00DD1458">
        <w:rPr>
          <w:szCs w:val="24"/>
          <w:lang w:val="es-ES"/>
        </w:rPr>
        <w:t xml:space="preserve">y damos click en </w:t>
      </w:r>
      <w:r w:rsidR="00DD1458">
        <w:rPr>
          <w:b/>
          <w:szCs w:val="24"/>
          <w:lang w:val="es-ES"/>
        </w:rPr>
        <w:t>Create</w:t>
      </w:r>
    </w:p>
    <w:p w14:paraId="726E6D8E" w14:textId="11DF381C" w:rsidR="006A1A59" w:rsidRPr="004365A8" w:rsidRDefault="00611300" w:rsidP="00611300">
      <w:pPr>
        <w:pStyle w:val="ListNumber"/>
        <w:numPr>
          <w:ilvl w:val="0"/>
          <w:numId w:val="0"/>
        </w:numPr>
        <w:ind w:left="1080"/>
        <w:rPr>
          <w:b/>
          <w:szCs w:val="24"/>
          <w:lang w:val="es-ES"/>
        </w:rPr>
      </w:pPr>
      <w:r w:rsidRPr="004365A8">
        <w:rPr>
          <w:b/>
          <w:szCs w:val="24"/>
          <w:lang w:val="es-ES"/>
        </w:rPr>
        <w:t>Dialogo:</w:t>
      </w:r>
    </w:p>
    <w:p w14:paraId="6CC40D80" w14:textId="0FDE679D" w:rsidR="0077549A" w:rsidRDefault="0077549A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Damos click al nodo creado y le ponemos el nombre de “Ubicación”</w:t>
      </w:r>
    </w:p>
    <w:p w14:paraId="3A77140C" w14:textId="31D55CC3" w:rsidR="00BA6F4A" w:rsidRDefault="00BA6F4A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En el condicional seleccionamos el intent</w:t>
      </w:r>
      <w:r w:rsidR="00E53075">
        <w:rPr>
          <w:szCs w:val="24"/>
          <w:lang w:val="es-ES"/>
        </w:rPr>
        <w:t xml:space="preserve"> </w:t>
      </w:r>
      <w:r w:rsidR="00E53075" w:rsidRPr="00E53075">
        <w:rPr>
          <w:szCs w:val="24"/>
          <w:lang w:val="es-ES"/>
        </w:rPr>
        <w:t>#Customer_Care_Store_Location</w:t>
      </w:r>
    </w:p>
    <w:p w14:paraId="6535C82D" w14:textId="13F70CD1" w:rsidR="00E305CE" w:rsidRDefault="00E305CE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Abrimos el editor de contexto</w:t>
      </w:r>
    </w:p>
    <w:p w14:paraId="20D97124" w14:textId="0256E79A" w:rsidR="005E2C8C" w:rsidRDefault="00E47E4D" w:rsidP="00863038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A1492E" wp14:editId="4374FE19">
                <wp:simplePos x="0" y="0"/>
                <wp:positionH relativeFrom="column">
                  <wp:posOffset>5540111</wp:posOffset>
                </wp:positionH>
                <wp:positionV relativeFrom="page">
                  <wp:posOffset>2177000</wp:posOffset>
                </wp:positionV>
                <wp:extent cx="1257149" cy="796982"/>
                <wp:effectExtent l="0" t="0" r="13335" b="15875"/>
                <wp:wrapNone/>
                <wp:docPr id="49" name="Fram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149" cy="79698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AAFAD" id="Frame 49" o:spid="_x0000_s1026" style="position:absolute;margin-left:436.25pt;margin-top:171.4pt;width:99pt;height:6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257149,79698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" path="m0,0l1257149,,1257149,796982,,796982,,0xm99623,99623l99623,697359,1157526,697359,1157526,99623,99623,99623xe" fillcolor="#5b9bd5 [3204]" strokecolor="#1f4d78 [1604]" strokeweight=".5pt">
                <v:stroke joinstyle="miter"/>
                <v:path arrowok="t" o:connecttype="custom" o:connectlocs="0,0;1257149,0;1257149,796982;0,796982;0,0;99623,99623;99623,697359;1157526,697359;1157526,99623;99623,99623" o:connectangles="0,0,0,0,0,0,0,0,0,0"/>
                <w10:wrap anchory="page"/>
              </v:shape>
            </w:pict>
          </mc:Fallback>
        </mc:AlternateContent>
      </w:r>
      <w:r w:rsidR="00863038">
        <w:rPr>
          <w:noProof/>
          <w:szCs w:val="24"/>
        </w:rPr>
        <w:drawing>
          <wp:inline distT="0" distB="0" distL="0" distR="0" wp14:anchorId="23FFB87C" wp14:editId="62405696">
            <wp:extent cx="5896692" cy="27812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6-25 at 11.44.03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59" cy="28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85CB" w14:textId="31074DE4" w:rsidR="00863038" w:rsidRDefault="00863038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En este ponemos </w:t>
      </w:r>
      <w:r w:rsidR="00D00EB8">
        <w:rPr>
          <w:szCs w:val="24"/>
          <w:lang w:val="es-ES"/>
        </w:rPr>
        <w:t>la variable de contexto $bandera</w:t>
      </w:r>
      <w:bookmarkStart w:id="0" w:name="_GoBack"/>
      <w:bookmarkEnd w:id="0"/>
      <w:r w:rsidR="001F67A8">
        <w:rPr>
          <w:szCs w:val="24"/>
          <w:lang w:val="es-ES"/>
        </w:rPr>
        <w:t>_ubicaci</w:t>
      </w:r>
      <w:r w:rsidR="00AE494A">
        <w:rPr>
          <w:szCs w:val="24"/>
          <w:lang w:val="es-ES"/>
        </w:rPr>
        <w:t>o</w:t>
      </w:r>
      <w:r w:rsidR="001F67A8">
        <w:rPr>
          <w:szCs w:val="24"/>
          <w:lang w:val="es-ES"/>
        </w:rPr>
        <w:t>n y el valor True</w:t>
      </w:r>
    </w:p>
    <w:p w14:paraId="73A91911" w14:textId="0BACE196" w:rsidR="00AB5CEB" w:rsidRDefault="00892DCD" w:rsidP="00AB5CEB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7FC150C5" wp14:editId="2E63C134">
            <wp:extent cx="5896692" cy="2284422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6-25 at 11.45.2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30" cy="22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8918" w14:textId="3AD5F28A" w:rsidR="0069011A" w:rsidRDefault="0069011A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Damos una respuesta “Le envío la ubicación”</w:t>
      </w:r>
    </w:p>
    <w:p w14:paraId="12FC54AB" w14:textId="4EBB32C7" w:rsidR="00380647" w:rsidRDefault="00380647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Creamos un nodo más, esta vez que se llame Comprar producto</w:t>
      </w:r>
    </w:p>
    <w:p w14:paraId="000B5B53" w14:textId="48861C19" w:rsidR="00380647" w:rsidRDefault="009A0352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Seleccionamos el intent comprarProducto y la entidad producto</w:t>
      </w:r>
    </w:p>
    <w:p w14:paraId="00CDFA16" w14:textId="7C491F08" w:rsidR="00801BF7" w:rsidRDefault="00F76622" w:rsidP="00801BF7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440D4CEA" wp14:editId="3F11CB28">
            <wp:extent cx="3902792" cy="803779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6-25 at 11.46.49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84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B633" w14:textId="75F372E9" w:rsidR="00F4192A" w:rsidRDefault="00E01808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Seleccionamos el boton customize </w:t>
      </w:r>
      <w:r w:rsidR="00E91C03">
        <w:rPr>
          <w:szCs w:val="24"/>
          <w:lang w:val="es-ES"/>
        </w:rPr>
        <w:t xml:space="preserve">y activamos </w:t>
      </w:r>
      <w:r w:rsidR="00E91C03">
        <w:rPr>
          <w:b/>
          <w:szCs w:val="24"/>
          <w:lang w:val="es-ES"/>
        </w:rPr>
        <w:t>Multiple Responses</w:t>
      </w:r>
      <w:r w:rsidR="00F4192A">
        <w:rPr>
          <w:b/>
          <w:szCs w:val="24"/>
          <w:lang w:val="es-ES"/>
        </w:rPr>
        <w:t xml:space="preserve"> </w:t>
      </w:r>
      <w:r w:rsidR="00F4192A">
        <w:rPr>
          <w:szCs w:val="24"/>
          <w:lang w:val="es-ES"/>
        </w:rPr>
        <w:t>y damos click en Apply</w:t>
      </w:r>
    </w:p>
    <w:p w14:paraId="360E6783" w14:textId="4D66BD91" w:rsidR="00CA5511" w:rsidRPr="00F4192A" w:rsidRDefault="00E47E4D" w:rsidP="00CA5511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42DFC1" wp14:editId="797D1418">
                <wp:simplePos x="0" y="0"/>
                <wp:positionH relativeFrom="column">
                  <wp:posOffset>3825090</wp:posOffset>
                </wp:positionH>
                <wp:positionV relativeFrom="page">
                  <wp:posOffset>2860895</wp:posOffset>
                </wp:positionV>
                <wp:extent cx="455446" cy="346572"/>
                <wp:effectExtent l="0" t="0" r="27305" b="34925"/>
                <wp:wrapNone/>
                <wp:docPr id="1337323968" name="Frame 1337323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46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5A7AE" id="Frame 1337323968" o:spid="_x0000_s1026" style="position:absolute;margin-left:301.2pt;margin-top:225.25pt;width:35.85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55446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" path="m0,0l455446,,455446,346572,,346572,,0xm43322,43322l43322,303251,412125,303251,412125,43322,43322,43322xe" fillcolor="#5b9bd5 [3204]" strokecolor="#1f4d78 [1604]" strokeweight=".5pt">
                <v:stroke joinstyle="miter"/>
                <v:path arrowok="t" o:connecttype="custom" o:connectlocs="0,0;455446,0;455446,346572;0,346572;0,0;43322,43322;43322,303251;412125,303251;412125,43322;43322,43322" o:connectangles="0,0,0,0,0,0,0,0,0,0"/>
                <w10:wrap anchory="page"/>
              </v:shape>
            </w:pict>
          </mc:Fallback>
        </mc:AlternateContent>
      </w:r>
      <w:r w:rsidR="00B46AD8">
        <w:rPr>
          <w:noProof/>
          <w:szCs w:val="24"/>
        </w:rPr>
        <w:drawing>
          <wp:inline distT="0" distB="0" distL="0" distR="0" wp14:anchorId="1DBE39BD" wp14:editId="79834B86">
            <wp:extent cx="3475908" cy="3383861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6-25 at 11.48.04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382" cy="34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1121" w14:textId="5244225F" w:rsidR="00B46AD8" w:rsidRDefault="009A3110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De lado izquierdo seleccionamos </w:t>
      </w:r>
      <w:r w:rsidR="003A6C69">
        <w:rPr>
          <w:szCs w:val="24"/>
          <w:lang w:val="es-ES"/>
        </w:rPr>
        <w:t xml:space="preserve">producto, colocamos un </w:t>
      </w:r>
      <w:r w:rsidR="007B1119">
        <w:rPr>
          <w:szCs w:val="24"/>
          <w:lang w:val="es-ES"/>
        </w:rPr>
        <w:t>“</w:t>
      </w:r>
      <w:r w:rsidR="003A6C69" w:rsidRPr="003A6C69">
        <w:rPr>
          <w:b/>
          <w:szCs w:val="24"/>
          <w:lang w:val="es-ES"/>
        </w:rPr>
        <w:t>:</w:t>
      </w:r>
      <w:r w:rsidR="007B1119">
        <w:rPr>
          <w:b/>
          <w:szCs w:val="24"/>
          <w:lang w:val="es-ES"/>
        </w:rPr>
        <w:t xml:space="preserve">” </w:t>
      </w:r>
      <w:r w:rsidR="007B1119">
        <w:rPr>
          <w:szCs w:val="24"/>
          <w:lang w:val="es-ES"/>
        </w:rPr>
        <w:t>y después de esto seleccionamos a lo que tiene que ser igual el producto:</w:t>
      </w:r>
    </w:p>
    <w:p w14:paraId="217D6B04" w14:textId="795DE1F0" w:rsidR="008952FE" w:rsidRDefault="005B07C3" w:rsidP="005B07C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75000016" wp14:editId="3714ECAA">
            <wp:extent cx="3928417" cy="1315292"/>
            <wp:effectExtent l="0" t="0" r="889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6-25 at 11.52.28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28" cy="13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F4F6" w14:textId="0E08D1A6" w:rsidR="00B67756" w:rsidRDefault="00B14B86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Añadimos un nodo hijo de </w:t>
      </w:r>
      <w:r w:rsidR="000B5196">
        <w:rPr>
          <w:szCs w:val="24"/>
          <w:lang w:val="es-ES"/>
        </w:rPr>
        <w:t>este nodo, de la siguiente forma:</w:t>
      </w:r>
    </w:p>
    <w:p w14:paraId="2282E763" w14:textId="1C767AC5" w:rsidR="000B5196" w:rsidRDefault="00334C36" w:rsidP="0088232E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43F832" wp14:editId="155A7204">
                <wp:simplePos x="0" y="0"/>
                <wp:positionH relativeFrom="column">
                  <wp:posOffset>2222626</wp:posOffset>
                </wp:positionH>
                <wp:positionV relativeFrom="page">
                  <wp:posOffset>1258432</wp:posOffset>
                </wp:positionV>
                <wp:extent cx="1029209" cy="346572"/>
                <wp:effectExtent l="0" t="0" r="38100" b="34925"/>
                <wp:wrapNone/>
                <wp:docPr id="57" name="Fram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209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AD7F" id="Frame 57" o:spid="_x0000_s1026" style="position:absolute;margin-left:175pt;margin-top:99.1pt;width:81.05pt;height:27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029209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" path="m0,0l1029209,,1029209,346572,,346572,,0xm43322,43322l43322,303251,985888,303251,985888,43322,43322,43322xe" fillcolor="#5b9bd5 [3204]" strokecolor="#1f4d78 [1604]" strokeweight=".5pt">
                <v:stroke joinstyle="miter"/>
                <v:path arrowok="t" o:connecttype="custom" o:connectlocs="0,0;1029209,0;1029209,346572;0,346572;0,0;43322,43322;43322,303251;985888,303251;985888,43322;43322,43322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13BCEB91" wp14:editId="623DC8B6">
            <wp:extent cx="3772408" cy="3586581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6-26 at 4.11.03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589" cy="36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032C" w14:textId="03E17832" w:rsidR="00976D4A" w:rsidRDefault="00976D4A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Dentro de este nuevo nodo le ponemos el nombre </w:t>
      </w:r>
      <w:r w:rsidR="00B4087B">
        <w:rPr>
          <w:szCs w:val="24"/>
          <w:lang w:val="es-ES"/>
        </w:rPr>
        <w:t>@</w:t>
      </w:r>
      <w:r w:rsidR="00565EFB">
        <w:rPr>
          <w:b/>
          <w:szCs w:val="24"/>
          <w:lang w:val="es-ES"/>
        </w:rPr>
        <w:t>producto:audifonos</w:t>
      </w:r>
      <w:r w:rsidR="00F47767">
        <w:rPr>
          <w:szCs w:val="24"/>
          <w:lang w:val="es-ES"/>
        </w:rPr>
        <w:t xml:space="preserve">. De la misma forma poniendo como condición </w:t>
      </w:r>
      <w:r w:rsidR="00D90001">
        <w:rPr>
          <w:szCs w:val="24"/>
          <w:lang w:val="es-ES"/>
        </w:rPr>
        <w:t xml:space="preserve">que se haya seleccionado la entidad producto </w:t>
      </w:r>
      <w:r w:rsidR="00025FDE">
        <w:rPr>
          <w:szCs w:val="24"/>
          <w:lang w:val="es-ES"/>
        </w:rPr>
        <w:t>con el valor de cámara</w:t>
      </w:r>
    </w:p>
    <w:p w14:paraId="25EA054A" w14:textId="19D0BB4D" w:rsidR="00B14209" w:rsidRPr="00B250E0" w:rsidRDefault="00B14209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Seleccionamos customizar y seleccionamos </w:t>
      </w:r>
      <w:r>
        <w:rPr>
          <w:b/>
          <w:szCs w:val="24"/>
          <w:lang w:val="es-ES"/>
        </w:rPr>
        <w:t>slots</w:t>
      </w:r>
    </w:p>
    <w:p w14:paraId="6CB1BDB4" w14:textId="77AE2780" w:rsidR="00B250E0" w:rsidRDefault="00E47E4D" w:rsidP="00B250E0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0B311E" wp14:editId="1437B9B3">
                <wp:simplePos x="0" y="0"/>
                <wp:positionH relativeFrom="column">
                  <wp:posOffset>3596376</wp:posOffset>
                </wp:positionH>
                <wp:positionV relativeFrom="page">
                  <wp:posOffset>5946058</wp:posOffset>
                </wp:positionV>
                <wp:extent cx="455446" cy="346572"/>
                <wp:effectExtent l="0" t="0" r="27305" b="34925"/>
                <wp:wrapNone/>
                <wp:docPr id="53" name="Fram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46" cy="346572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52912" id="Frame 53" o:spid="_x0000_s1026" style="position:absolute;margin-left:283.2pt;margin-top:468.2pt;width:35.85pt;height:27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55446,3465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" path="m0,0l455446,,455446,346572,,346572,,0xm43322,43322l43322,303251,412125,303251,412125,43322,43322,43322xe" fillcolor="#5b9bd5 [3204]" strokecolor="#1f4d78 [1604]" strokeweight=".5pt">
                <v:stroke joinstyle="miter"/>
                <v:path arrowok="t" o:connecttype="custom" o:connectlocs="0,0;455446,0;455446,346572;0,346572;0,0;43322,43322;43322,303251;412125,303251;412125,43322;43322,43322" o:connectangles="0,0,0,0,0,0,0,0,0,0"/>
                <w10:wrap anchory="page"/>
              </v:shape>
            </w:pict>
          </mc:Fallback>
        </mc:AlternateContent>
      </w:r>
      <w:r w:rsidR="00F56B16">
        <w:rPr>
          <w:noProof/>
          <w:szCs w:val="24"/>
        </w:rPr>
        <w:drawing>
          <wp:inline distT="0" distB="0" distL="0" distR="0" wp14:anchorId="031219B0" wp14:editId="10791607">
            <wp:extent cx="3247308" cy="3043449"/>
            <wp:effectExtent l="0" t="0" r="444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6-25 at 11.53.4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089" cy="31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16AE" w14:textId="348543B3" w:rsidR="4BCB0F0C" w:rsidRDefault="00E633B7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 Una vez que ya tenemos la funcionalidad de los slots los llenamos de la siguiente manera:</w:t>
      </w:r>
    </w:p>
    <w:p w14:paraId="68F61C90" w14:textId="111F87B5" w:rsidR="00DB013B" w:rsidRDefault="00703090" w:rsidP="00D60566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lastRenderedPageBreak/>
        <w:drawing>
          <wp:inline distT="0" distB="0" distL="0" distR="0" wp14:anchorId="3E038110" wp14:editId="01A5DC96">
            <wp:extent cx="5514231" cy="3369297"/>
            <wp:effectExtent l="0" t="0" r="0" b="9525"/>
            <wp:docPr id="1337323969" name="Picture 133732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3969" name="Screen Shot 2018-06-26 at 4.58.15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20" cy="33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75DA" w14:textId="6AB32A0C" w:rsidR="00D60566" w:rsidRDefault="00703090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>Para la respuesta:</w:t>
      </w:r>
      <w:r w:rsidR="00CC795B">
        <w:rPr>
          <w:szCs w:val="24"/>
          <w:lang w:val="es-ES"/>
        </w:rPr>
        <w:t xml:space="preserve"> </w:t>
      </w:r>
    </w:p>
    <w:p w14:paraId="61EF55C6" w14:textId="1780E76F" w:rsidR="00611853" w:rsidRDefault="00611853" w:rsidP="0061185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473B5974" wp14:editId="04F0EDC1">
            <wp:extent cx="4982292" cy="1127013"/>
            <wp:effectExtent l="0" t="0" r="0" b="0"/>
            <wp:docPr id="1337323971" name="Picture 133732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3971" name="Screen Shot 2018-06-26 at 4.58.5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39" cy="11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4810" w14:textId="2D599889" w:rsidR="00611853" w:rsidRPr="009977E3" w:rsidRDefault="002F6194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Una vez que tengamos este nodo nos vamos al padre </w:t>
      </w:r>
      <w:r w:rsidR="00BA1A45">
        <w:rPr>
          <w:szCs w:val="24"/>
          <w:lang w:val="es-ES"/>
        </w:rPr>
        <w:t xml:space="preserve">(comprar producto) </w:t>
      </w:r>
      <w:r>
        <w:rPr>
          <w:szCs w:val="24"/>
          <w:lang w:val="es-ES"/>
        </w:rPr>
        <w:t xml:space="preserve">y cambiamos </w:t>
      </w:r>
      <w:r w:rsidR="0051693C">
        <w:rPr>
          <w:szCs w:val="24"/>
          <w:lang w:val="es-ES"/>
        </w:rPr>
        <w:t xml:space="preserve">la respuesta de </w:t>
      </w:r>
      <w:r w:rsidR="0051693C">
        <w:rPr>
          <w:b/>
          <w:szCs w:val="24"/>
          <w:lang w:val="es-ES"/>
        </w:rPr>
        <w:t>Wait for user input</w:t>
      </w:r>
      <w:r w:rsidR="0051693C">
        <w:rPr>
          <w:szCs w:val="24"/>
          <w:lang w:val="es-ES"/>
        </w:rPr>
        <w:t xml:space="preserve"> a </w:t>
      </w:r>
      <w:r w:rsidR="00874FC9">
        <w:rPr>
          <w:b/>
          <w:szCs w:val="24"/>
          <w:lang w:val="es-ES"/>
        </w:rPr>
        <w:t>Jump to</w:t>
      </w:r>
      <w:r w:rsidR="00D4564A">
        <w:rPr>
          <w:b/>
          <w:szCs w:val="24"/>
          <w:lang w:val="es-ES"/>
        </w:rPr>
        <w:t xml:space="preserve"> </w:t>
      </w:r>
      <w:r w:rsidR="00874FC9">
        <w:rPr>
          <w:szCs w:val="24"/>
          <w:lang w:val="es-ES"/>
        </w:rPr>
        <w:t xml:space="preserve">y </w:t>
      </w:r>
      <w:r w:rsidR="00D4564A">
        <w:rPr>
          <w:szCs w:val="24"/>
          <w:lang w:val="es-ES"/>
        </w:rPr>
        <w:t xml:space="preserve">seleccionamos </w:t>
      </w:r>
      <w:r w:rsidR="00874FC9">
        <w:rPr>
          <w:szCs w:val="24"/>
          <w:lang w:val="es-ES"/>
        </w:rPr>
        <w:t>el hijo</w:t>
      </w:r>
      <w:r w:rsidR="00D4564A">
        <w:rPr>
          <w:szCs w:val="24"/>
          <w:lang w:val="es-ES"/>
        </w:rPr>
        <w:t xml:space="preserve"> y después </w:t>
      </w:r>
      <w:r w:rsidR="00D4564A">
        <w:rPr>
          <w:b/>
          <w:szCs w:val="24"/>
          <w:lang w:val="es-ES"/>
        </w:rPr>
        <w:t>If bot recognizes conditio</w:t>
      </w:r>
      <w:r w:rsidR="009977E3">
        <w:rPr>
          <w:b/>
          <w:szCs w:val="24"/>
          <w:lang w:val="es-ES"/>
        </w:rPr>
        <w:t>n:</w:t>
      </w:r>
    </w:p>
    <w:p w14:paraId="00E6B27A" w14:textId="07905FB6" w:rsidR="009977E3" w:rsidRDefault="0004536C" w:rsidP="00DE1D98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B45AD1" wp14:editId="493D3BEE">
                <wp:simplePos x="0" y="0"/>
                <wp:positionH relativeFrom="column">
                  <wp:posOffset>4051426</wp:posOffset>
                </wp:positionH>
                <wp:positionV relativeFrom="page">
                  <wp:posOffset>7776927</wp:posOffset>
                </wp:positionV>
                <wp:extent cx="1143509" cy="226613"/>
                <wp:effectExtent l="0" t="0" r="25400" b="27940"/>
                <wp:wrapNone/>
                <wp:docPr id="1337323974" name="Frame 1337323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509" cy="226613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2D7B" id="Frame 1337323974" o:spid="_x0000_s1026" style="position:absolute;margin-left:319pt;margin-top:612.35pt;width:90.05pt;height:17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143509,22661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" path="m0,0l1143509,,1143509,226613,,226613,,0xm28327,28327l28327,198286,1115182,198286,1115182,28327,28327,28327xe" fillcolor="#5b9bd5 [3204]" strokecolor="#1f4d78 [1604]" strokeweight=".5pt">
                <v:stroke joinstyle="miter"/>
                <v:path arrowok="t" o:connecttype="custom" o:connectlocs="0,0;1143509,0;1143509,226613;0,226613;0,0;28327,28327;28327,198286;1115182,198286;1115182,28327;28327,28327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10DC5A2F" wp14:editId="5084C474">
            <wp:extent cx="1532808" cy="1670958"/>
            <wp:effectExtent l="0" t="0" r="0" b="5715"/>
            <wp:docPr id="1337323972" name="Picture 133732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3972" name="Screen Shot 2018-06-26 at 5.00.40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718" cy="168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  <w:lang w:val="es-ES"/>
        </w:rPr>
        <w:t xml:space="preserve"> </w:t>
      </w:r>
      <w:r>
        <w:rPr>
          <w:noProof/>
          <w:szCs w:val="24"/>
        </w:rPr>
        <w:drawing>
          <wp:inline distT="0" distB="0" distL="0" distR="0" wp14:anchorId="51F453AB" wp14:editId="1FFE7C9F">
            <wp:extent cx="3903558" cy="2247799"/>
            <wp:effectExtent l="0" t="0" r="8255" b="0"/>
            <wp:docPr id="1337323973" name="Picture 133732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3973" name="Screen Shot 2018-06-26 at 5.00.50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966" cy="22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784" w14:textId="4C95BD84" w:rsidR="00DE1D98" w:rsidRDefault="00525206" w:rsidP="003E4189">
      <w:pPr>
        <w:pStyle w:val="ListNumber"/>
        <w:numPr>
          <w:ilvl w:val="1"/>
          <w:numId w:val="3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Una vez hecho esto ya podemos pasar </w:t>
      </w:r>
      <w:r w:rsidR="00E36B03">
        <w:rPr>
          <w:szCs w:val="24"/>
          <w:lang w:val="es-ES"/>
        </w:rPr>
        <w:t>a la siguiente sección</w:t>
      </w:r>
    </w:p>
    <w:p w14:paraId="681F55AB" w14:textId="77777777" w:rsidR="00874FC9" w:rsidRDefault="00874FC9" w:rsidP="00D4564A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</w:p>
    <w:p w14:paraId="36534B87" w14:textId="77777777" w:rsidR="00E633B7" w:rsidRPr="00987C56" w:rsidRDefault="00E633B7" w:rsidP="00E633B7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</w:p>
    <w:p w14:paraId="7D1719A8" w14:textId="10345A76" w:rsidR="007B7955" w:rsidRPr="00516520" w:rsidRDefault="00455CDC" w:rsidP="007B7955">
      <w:pPr>
        <w:pStyle w:val="paragraph"/>
        <w:spacing w:before="0" w:beforeAutospacing="0" w:after="0" w:afterAutospacing="0"/>
        <w:ind w:left="360" w:right="570" w:firstLine="360"/>
        <w:textAlignment w:val="baseline"/>
        <w:rPr>
          <w:rFonts w:ascii="Segoe UI" w:hAnsi="Segoe UI" w:cs="Segoe UI"/>
          <w:b/>
          <w:color w:val="3B3838"/>
          <w:sz w:val="18"/>
          <w:szCs w:val="18"/>
        </w:rPr>
      </w:pPr>
      <w:r w:rsidRPr="00516520">
        <w:rPr>
          <w:rStyle w:val="normaltextrun"/>
          <w:rFonts w:ascii="Arial" w:hAnsi="Arial" w:cs="Arial"/>
          <w:b/>
          <w:color w:val="3B3838"/>
          <w:lang w:val="es-MX"/>
        </w:rPr>
        <w:t>4</w:t>
      </w:r>
      <w:r w:rsidR="007B7955" w:rsidRPr="00516520">
        <w:rPr>
          <w:rStyle w:val="normaltextrun"/>
          <w:rFonts w:ascii="Arial" w:hAnsi="Arial" w:cs="Arial"/>
          <w:b/>
          <w:color w:val="3B3838"/>
          <w:lang w:val="es-MX"/>
        </w:rPr>
        <w:t> Configurar app </w:t>
      </w:r>
      <w:r w:rsidR="007B7955" w:rsidRPr="00516520">
        <w:rPr>
          <w:rStyle w:val="spellingerror"/>
          <w:rFonts w:ascii="Arial" w:hAnsi="Arial" w:cs="Arial"/>
          <w:b/>
          <w:color w:val="3B3838"/>
          <w:lang w:val="es-MX"/>
        </w:rPr>
        <w:t>nodejs</w:t>
      </w:r>
      <w:r w:rsidR="007B7955" w:rsidRPr="00516520">
        <w:rPr>
          <w:rStyle w:val="normaltextrun"/>
          <w:rFonts w:ascii="Arial" w:hAnsi="Arial" w:cs="Arial"/>
          <w:b/>
          <w:color w:val="3B3838"/>
          <w:lang w:val="es-MX"/>
        </w:rPr>
        <w:t> con </w:t>
      </w:r>
      <w:r w:rsidR="007B7955" w:rsidRPr="00516520">
        <w:rPr>
          <w:rStyle w:val="spellingerror"/>
          <w:rFonts w:ascii="Arial" w:hAnsi="Arial" w:cs="Arial"/>
          <w:b/>
          <w:color w:val="3B3838"/>
          <w:lang w:val="es-MX"/>
        </w:rPr>
        <w:t>workspace</w:t>
      </w:r>
      <w:r w:rsidR="007B7955" w:rsidRPr="00516520">
        <w:rPr>
          <w:rStyle w:val="eop"/>
          <w:rFonts w:ascii="Arial" w:hAnsi="Arial" w:cs="Arial"/>
          <w:b/>
          <w:color w:val="3B3838"/>
        </w:rPr>
        <w:t> </w:t>
      </w:r>
    </w:p>
    <w:p w14:paraId="7A404A8C" w14:textId="77777777" w:rsidR="007B7955" w:rsidRPr="007B7955" w:rsidRDefault="007B7955" w:rsidP="003E4189">
      <w:pPr>
        <w:pStyle w:val="paragraph"/>
        <w:numPr>
          <w:ilvl w:val="0"/>
          <w:numId w:val="5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 w:rsidRPr="007B7955">
        <w:rPr>
          <w:rStyle w:val="spellingerror"/>
          <w:rFonts w:ascii="Arial" w:hAnsi="Arial" w:cs="Arial"/>
          <w:color w:val="3B3838"/>
          <w:lang w:val="es-ES"/>
        </w:rPr>
        <w:t>Hacer</w:t>
      </w:r>
      <w:r w:rsidRPr="007B7955">
        <w:rPr>
          <w:rStyle w:val="normaltextrun"/>
          <w:rFonts w:ascii="Arial" w:hAnsi="Arial" w:cs="Arial"/>
          <w:color w:val="3B3838"/>
          <w:lang w:val="es-ES"/>
        </w:rPr>
        <w:t> click </w:t>
      </w:r>
      <w:r w:rsidRPr="007B7955">
        <w:rPr>
          <w:rStyle w:val="spellingerror"/>
          <w:rFonts w:ascii="Arial" w:hAnsi="Arial" w:cs="Arial"/>
          <w:color w:val="3B3838"/>
          <w:lang w:val="es-ES"/>
        </w:rPr>
        <w:t>en</w:t>
      </w:r>
      <w:r w:rsidRPr="007B7955">
        <w:rPr>
          <w:rStyle w:val="normaltextrun"/>
          <w:rFonts w:ascii="Arial" w:hAnsi="Arial" w:cs="Arial"/>
          <w:color w:val="3B3838"/>
          <w:lang w:val="es-ES"/>
        </w:rPr>
        <w:t> el </w:t>
      </w:r>
      <w:r w:rsidRPr="007B7955">
        <w:rPr>
          <w:rStyle w:val="spellingerror"/>
          <w:rFonts w:ascii="Calibri" w:hAnsi="Calibri" w:cs="Arial"/>
          <w:color w:val="3B3838"/>
          <w:lang w:val="es-ES"/>
        </w:rPr>
        <w:t>ícono</w:t>
      </w:r>
      <w:r w:rsidRPr="007B7955">
        <w:rPr>
          <w:rStyle w:val="normaltextrun"/>
          <w:rFonts w:ascii="Arial" w:hAnsi="Arial" w:cs="Arial"/>
          <w:color w:val="3B3838"/>
          <w:lang w:val="es-ES"/>
        </w:rPr>
        <w:t> Deploy 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0F78DB44" w14:textId="2E6AE3C7" w:rsidR="007B7955" w:rsidRPr="007B7955" w:rsidRDefault="00BC3CB4" w:rsidP="007B7955">
      <w:pPr>
        <w:pStyle w:val="paragraph"/>
        <w:spacing w:before="0" w:beforeAutospacing="0" w:after="0" w:afterAutospacing="0"/>
        <w:ind w:left="1080" w:right="570"/>
        <w:textAlignment w:val="baseline"/>
        <w:rPr>
          <w:rFonts w:ascii="Segoe UI" w:hAnsi="Segoe UI" w:cs="Segoe UI"/>
          <w:color w:val="3B3838"/>
          <w:sz w:val="18"/>
          <w:szCs w:val="18"/>
          <w:lang w:val="es-ES"/>
        </w:rPr>
      </w:pPr>
      <w:r>
        <w:rPr>
          <w:noProof/>
        </w:rPr>
        <w:drawing>
          <wp:inline distT="0" distB="0" distL="0" distR="0" wp14:anchorId="55B11F3C" wp14:editId="070827C1">
            <wp:extent cx="733501" cy="1845463"/>
            <wp:effectExtent l="0" t="0" r="0" b="0"/>
            <wp:docPr id="212093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4" r="93541" b="56296"/>
                    <a:stretch>
                      <a:fillRect/>
                    </a:stretch>
                  </pic:blipFill>
                  <pic:spPr>
                    <a:xfrm>
                      <a:off x="0" y="0"/>
                      <a:ext cx="733501" cy="18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3AA" w14:textId="77777777" w:rsidR="007B7955" w:rsidRDefault="007B7955" w:rsidP="003E4189">
      <w:pPr>
        <w:pStyle w:val="paragraph"/>
        <w:numPr>
          <w:ilvl w:val="0"/>
          <w:numId w:val="6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</w:rPr>
      </w:pPr>
      <w:r>
        <w:rPr>
          <w:rStyle w:val="normaltextrun"/>
          <w:rFonts w:ascii="Arial" w:hAnsi="Arial" w:cs="Arial"/>
          <w:color w:val="3B3838"/>
          <w:lang w:val="es-MX"/>
        </w:rPr>
        <w:t>Seleccionar </w:t>
      </w:r>
      <w:r>
        <w:rPr>
          <w:rStyle w:val="spellingerror"/>
          <w:rFonts w:ascii="Arial" w:hAnsi="Arial" w:cs="Arial"/>
          <w:color w:val="3B3838"/>
          <w:lang w:val="es-MX"/>
        </w:rPr>
        <w:t>Credentials</w:t>
      </w:r>
      <w:r>
        <w:rPr>
          <w:rStyle w:val="eop"/>
          <w:rFonts w:ascii="Arial" w:hAnsi="Arial" w:cs="Arial"/>
          <w:color w:val="3B3838"/>
        </w:rPr>
        <w:t> </w:t>
      </w:r>
    </w:p>
    <w:p w14:paraId="1F47E0EF" w14:textId="4F1E0E89" w:rsidR="007B7955" w:rsidRDefault="007B7955" w:rsidP="007B7955">
      <w:pPr>
        <w:pStyle w:val="paragraph"/>
        <w:spacing w:before="0" w:beforeAutospacing="0" w:after="0" w:afterAutospacing="0"/>
        <w:ind w:left="360" w:right="570"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  <w:r w:rsidR="00BC3CB4">
        <w:rPr>
          <w:noProof/>
        </w:rPr>
        <w:drawing>
          <wp:inline distT="0" distB="0" distL="0" distR="0" wp14:anchorId="4F206D31" wp14:editId="2A09DF52">
            <wp:extent cx="3710727" cy="789750"/>
            <wp:effectExtent l="0" t="0" r="0" b="0"/>
            <wp:docPr id="684358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08" r="57916" b="66669"/>
                    <a:stretch>
                      <a:fillRect/>
                    </a:stretch>
                  </pic:blipFill>
                  <pic:spPr>
                    <a:xfrm>
                      <a:off x="0" y="0"/>
                      <a:ext cx="3710727" cy="7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1F0" w14:textId="77777777" w:rsidR="007B7955" w:rsidRPr="007B7955" w:rsidRDefault="007B7955" w:rsidP="003E4189">
      <w:pPr>
        <w:pStyle w:val="paragraph"/>
        <w:numPr>
          <w:ilvl w:val="0"/>
          <w:numId w:val="7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Aquí podemos encontrar el </w:t>
      </w:r>
      <w:r>
        <w:rPr>
          <w:rStyle w:val="spellingerror"/>
          <w:rFonts w:ascii="Arial" w:hAnsi="Arial" w:cs="Arial"/>
          <w:color w:val="3B3838"/>
          <w:lang w:val="es-MX"/>
        </w:rPr>
        <w:t>WorkspaceID</w:t>
      </w:r>
      <w:r>
        <w:rPr>
          <w:rStyle w:val="normaltextrun"/>
          <w:rFonts w:ascii="Arial" w:hAnsi="Arial" w:cs="Arial"/>
          <w:color w:val="3B3838"/>
          <w:lang w:val="es-MX"/>
        </w:rPr>
        <w:t>, </w:t>
      </w:r>
      <w:r>
        <w:rPr>
          <w:rStyle w:val="spellingerror"/>
          <w:rFonts w:ascii="Arial" w:hAnsi="Arial" w:cs="Arial"/>
          <w:color w:val="3B3838"/>
          <w:lang w:val="es-MX"/>
        </w:rPr>
        <w:t>Username</w:t>
      </w:r>
      <w:r>
        <w:rPr>
          <w:rStyle w:val="normaltextrun"/>
          <w:rFonts w:ascii="Arial" w:hAnsi="Arial" w:cs="Arial"/>
          <w:color w:val="3B3838"/>
          <w:lang w:val="es-MX"/>
        </w:rPr>
        <w:t> y </w:t>
      </w:r>
      <w:r>
        <w:rPr>
          <w:rStyle w:val="spellingerror"/>
          <w:rFonts w:ascii="Arial" w:hAnsi="Arial" w:cs="Arial"/>
          <w:color w:val="3B3838"/>
          <w:lang w:val="es-MX"/>
        </w:rPr>
        <w:t>Password</w:t>
      </w:r>
      <w:r>
        <w:rPr>
          <w:rStyle w:val="normaltextrun"/>
          <w:rFonts w:ascii="Arial" w:hAnsi="Arial" w:cs="Arial"/>
          <w:color w:val="3B3838"/>
          <w:lang w:val="es-MX"/>
        </w:rPr>
        <w:t>, que utilizaremos en el siguiente paso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712A581B" w14:textId="77777777" w:rsidR="007B7955" w:rsidRPr="007B7955" w:rsidRDefault="007B7955" w:rsidP="003E4189">
      <w:pPr>
        <w:pStyle w:val="paragraph"/>
        <w:numPr>
          <w:ilvl w:val="0"/>
          <w:numId w:val="8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En el archivo app.js, para las variables </w:t>
      </w:r>
      <w:r>
        <w:rPr>
          <w:rStyle w:val="spellingerror"/>
          <w:rFonts w:ascii="Arial" w:hAnsi="Arial" w:cs="Arial"/>
          <w:color w:val="3B3838"/>
          <w:lang w:val="es-MX"/>
        </w:rPr>
        <w:t>workspaceID</w:t>
      </w:r>
      <w:r>
        <w:rPr>
          <w:rStyle w:val="normaltextrun"/>
          <w:rFonts w:ascii="Arial" w:hAnsi="Arial" w:cs="Arial"/>
          <w:color w:val="3B3838"/>
          <w:lang w:val="es-MX"/>
        </w:rPr>
        <w:t>, </w:t>
      </w:r>
      <w:r>
        <w:rPr>
          <w:rStyle w:val="spellingerror"/>
          <w:rFonts w:ascii="Arial" w:hAnsi="Arial" w:cs="Arial"/>
          <w:color w:val="3B3838"/>
          <w:lang w:val="es-MX"/>
        </w:rPr>
        <w:t>username</w:t>
      </w:r>
      <w:r>
        <w:rPr>
          <w:rStyle w:val="normaltextrun"/>
          <w:rFonts w:ascii="Arial" w:hAnsi="Arial" w:cs="Arial"/>
          <w:color w:val="3B3838"/>
          <w:lang w:val="es-MX"/>
        </w:rPr>
        <w:t> y </w:t>
      </w:r>
      <w:r>
        <w:rPr>
          <w:rStyle w:val="spellingerror"/>
          <w:rFonts w:ascii="Arial" w:hAnsi="Arial" w:cs="Arial"/>
          <w:color w:val="3B3838"/>
          <w:lang w:val="es-MX"/>
        </w:rPr>
        <w:t>password</w:t>
      </w:r>
      <w:r>
        <w:rPr>
          <w:rStyle w:val="normaltextrun"/>
          <w:rFonts w:ascii="Arial" w:hAnsi="Arial" w:cs="Arial"/>
          <w:color w:val="3B3838"/>
          <w:lang w:val="es-MX"/>
        </w:rPr>
        <w:t> utilizar estos valores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0082EE70" w14:textId="66F52102" w:rsidR="007B7955" w:rsidRPr="007B7955" w:rsidRDefault="007B7955" w:rsidP="007B7955">
      <w:pPr>
        <w:pStyle w:val="paragraph"/>
        <w:spacing w:before="0" w:beforeAutospacing="0" w:after="0" w:afterAutospacing="0"/>
        <w:ind w:left="360" w:right="570" w:firstLine="720"/>
        <w:textAlignment w:val="baseline"/>
        <w:rPr>
          <w:rFonts w:ascii="Segoe UI" w:hAnsi="Segoe UI" w:cs="Segoe UI"/>
          <w:sz w:val="18"/>
          <w:szCs w:val="18"/>
          <w:lang w:val="es-ES"/>
        </w:rPr>
      </w:pPr>
      <w:r w:rsidRPr="007B7955">
        <w:rPr>
          <w:rStyle w:val="eop"/>
          <w:rFonts w:ascii="Arial" w:hAnsi="Arial" w:cs="Arial"/>
          <w:sz w:val="22"/>
          <w:szCs w:val="22"/>
          <w:lang w:val="es-ES"/>
        </w:rPr>
        <w:t> </w:t>
      </w:r>
      <w:r w:rsidR="00BC3CB4">
        <w:rPr>
          <w:noProof/>
        </w:rPr>
        <w:drawing>
          <wp:inline distT="0" distB="0" distL="0" distR="0" wp14:anchorId="65003CE4" wp14:editId="552CD7A2">
            <wp:extent cx="5135202" cy="904947"/>
            <wp:effectExtent l="0" t="0" r="0" b="0"/>
            <wp:docPr id="10944610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5" t="30370" r="39583" b="54814"/>
                    <a:stretch>
                      <a:fillRect/>
                    </a:stretch>
                  </pic:blipFill>
                  <pic:spPr>
                    <a:xfrm>
                      <a:off x="0" y="0"/>
                      <a:ext cx="5135202" cy="9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DE15" w14:textId="77777777" w:rsidR="007B7955" w:rsidRDefault="007B7955" w:rsidP="007B7955">
      <w:pPr>
        <w:pStyle w:val="paragraph"/>
        <w:spacing w:before="0" w:beforeAutospacing="0" w:after="0" w:afterAutospacing="0"/>
        <w:ind w:left="360" w:right="570" w:firstLine="360"/>
        <w:textAlignment w:val="baseline"/>
        <w:rPr>
          <w:rFonts w:ascii="Segoe UI" w:hAnsi="Segoe UI" w:cs="Segoe UI"/>
          <w:color w:val="3B3838"/>
          <w:sz w:val="18"/>
          <w:szCs w:val="18"/>
        </w:rPr>
      </w:pPr>
      <w:r>
        <w:rPr>
          <w:rStyle w:val="normaltextrun"/>
          <w:rFonts w:ascii="Arial" w:hAnsi="Arial" w:cs="Arial"/>
          <w:color w:val="3B3838"/>
          <w:lang w:val="es-MX"/>
        </w:rPr>
        <w:t>5.5 Correr localmente</w:t>
      </w:r>
      <w:r>
        <w:rPr>
          <w:rStyle w:val="eop"/>
          <w:rFonts w:ascii="Arial" w:hAnsi="Arial" w:cs="Arial"/>
          <w:color w:val="3B3838"/>
        </w:rPr>
        <w:t> </w:t>
      </w:r>
    </w:p>
    <w:p w14:paraId="74B1A996" w14:textId="77777777" w:rsidR="007B7955" w:rsidRDefault="007B7955" w:rsidP="003E4189">
      <w:pPr>
        <w:pStyle w:val="paragraph"/>
        <w:numPr>
          <w:ilvl w:val="0"/>
          <w:numId w:val="9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</w:rPr>
      </w:pPr>
      <w:r>
        <w:rPr>
          <w:rStyle w:val="normaltextrun"/>
          <w:rFonts w:ascii="Arial" w:hAnsi="Arial" w:cs="Arial"/>
          <w:color w:val="3B3838"/>
          <w:lang w:val="es-MX"/>
        </w:rPr>
        <w:t>Abrir la línea de comandos</w:t>
      </w:r>
      <w:r>
        <w:rPr>
          <w:rStyle w:val="eop"/>
          <w:rFonts w:ascii="Arial" w:hAnsi="Arial" w:cs="Arial"/>
          <w:color w:val="3B3838"/>
        </w:rPr>
        <w:t> </w:t>
      </w:r>
    </w:p>
    <w:p w14:paraId="5EC3E29D" w14:textId="77777777" w:rsidR="007B7955" w:rsidRPr="007B7955" w:rsidRDefault="007B7955" w:rsidP="003E4189">
      <w:pPr>
        <w:pStyle w:val="paragraph"/>
        <w:numPr>
          <w:ilvl w:val="0"/>
          <w:numId w:val="10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Ir al directorio en el que se encuentra nuestro proyecto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1BD99C72" w14:textId="77777777" w:rsidR="007B7955" w:rsidRDefault="007B7955" w:rsidP="003E4189">
      <w:pPr>
        <w:pStyle w:val="paragraph"/>
        <w:numPr>
          <w:ilvl w:val="0"/>
          <w:numId w:val="11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</w:rPr>
      </w:pPr>
      <w:r>
        <w:rPr>
          <w:rStyle w:val="normaltextrun"/>
          <w:rFonts w:ascii="Arial" w:hAnsi="Arial" w:cs="Arial"/>
          <w:color w:val="3B3838"/>
          <w:lang w:val="es-MX"/>
        </w:rPr>
        <w:t>Ingresar: </w:t>
      </w:r>
      <w:r>
        <w:rPr>
          <w:rStyle w:val="spellingerror"/>
          <w:rFonts w:ascii="Arial" w:hAnsi="Arial" w:cs="Arial"/>
          <w:color w:val="3B3838"/>
          <w:lang w:val="es-MX"/>
        </w:rPr>
        <w:t>npm</w:t>
      </w:r>
      <w:r>
        <w:rPr>
          <w:rStyle w:val="normaltextrun"/>
          <w:rFonts w:ascii="Arial" w:hAnsi="Arial" w:cs="Arial"/>
          <w:color w:val="3B3838"/>
          <w:lang w:val="es-MX"/>
        </w:rPr>
        <w:t> </w:t>
      </w:r>
      <w:r>
        <w:rPr>
          <w:rStyle w:val="spellingerror"/>
          <w:rFonts w:ascii="Arial" w:hAnsi="Arial" w:cs="Arial"/>
          <w:color w:val="3B3838"/>
          <w:lang w:val="es-MX"/>
        </w:rPr>
        <w:t>install</w:t>
      </w:r>
      <w:r>
        <w:rPr>
          <w:rStyle w:val="eop"/>
          <w:rFonts w:ascii="Arial" w:hAnsi="Arial" w:cs="Arial"/>
          <w:color w:val="3B3838"/>
        </w:rPr>
        <w:t> </w:t>
      </w:r>
    </w:p>
    <w:p w14:paraId="06537B1D" w14:textId="77777777" w:rsidR="007B7955" w:rsidRDefault="007B7955" w:rsidP="003E4189">
      <w:pPr>
        <w:pStyle w:val="paragraph"/>
        <w:numPr>
          <w:ilvl w:val="0"/>
          <w:numId w:val="12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</w:rPr>
      </w:pPr>
      <w:r>
        <w:rPr>
          <w:rStyle w:val="normaltextrun"/>
          <w:rFonts w:ascii="Arial" w:hAnsi="Arial" w:cs="Arial"/>
          <w:color w:val="3B3838"/>
          <w:lang w:val="es-MX"/>
        </w:rPr>
        <w:t>Ingresar: </w:t>
      </w:r>
      <w:r>
        <w:rPr>
          <w:rStyle w:val="spellingerror"/>
          <w:rFonts w:ascii="Arial" w:hAnsi="Arial" w:cs="Arial"/>
          <w:color w:val="3B3838"/>
          <w:lang w:val="es-MX"/>
        </w:rPr>
        <w:t>node</w:t>
      </w:r>
      <w:r>
        <w:rPr>
          <w:rStyle w:val="normaltextrun"/>
          <w:rFonts w:ascii="Arial" w:hAnsi="Arial" w:cs="Arial"/>
          <w:color w:val="3B3838"/>
          <w:lang w:val="es-MX"/>
        </w:rPr>
        <w:t> "app.js"</w:t>
      </w:r>
      <w:r>
        <w:rPr>
          <w:rStyle w:val="eop"/>
          <w:rFonts w:ascii="Arial" w:hAnsi="Arial" w:cs="Arial"/>
          <w:color w:val="3B3838"/>
        </w:rPr>
        <w:t> </w:t>
      </w:r>
    </w:p>
    <w:p w14:paraId="4BA6B5C4" w14:textId="77777777" w:rsidR="007B7955" w:rsidRDefault="007B7955" w:rsidP="003E4189">
      <w:pPr>
        <w:pStyle w:val="paragraph"/>
        <w:numPr>
          <w:ilvl w:val="0"/>
          <w:numId w:val="13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</w:rPr>
      </w:pPr>
      <w:r>
        <w:rPr>
          <w:rStyle w:val="normaltextrun"/>
          <w:rFonts w:ascii="Arial" w:hAnsi="Arial" w:cs="Arial"/>
          <w:color w:val="3B3838"/>
          <w:lang w:val="es-MX"/>
        </w:rPr>
        <w:t>Corre en localhost</w:t>
      </w:r>
      <w:r>
        <w:rPr>
          <w:rStyle w:val="eop"/>
          <w:rFonts w:ascii="Arial" w:hAnsi="Arial" w:cs="Arial"/>
          <w:color w:val="3B3838"/>
        </w:rPr>
        <w:t> </w:t>
      </w:r>
    </w:p>
    <w:p w14:paraId="5597FCD0" w14:textId="77777777" w:rsidR="007B7955" w:rsidRPr="007B7955" w:rsidRDefault="007B7955" w:rsidP="007B7955">
      <w:pPr>
        <w:pStyle w:val="paragraph"/>
        <w:spacing w:before="0" w:beforeAutospacing="0" w:after="0" w:afterAutospacing="0"/>
        <w:ind w:left="720" w:right="570"/>
        <w:textAlignment w:val="baseline"/>
        <w:rPr>
          <w:rFonts w:ascii="Segoe UI" w:hAnsi="Segoe UI" w:cs="Segoe UI"/>
          <w:color w:val="3B3838"/>
          <w:sz w:val="18"/>
          <w:szCs w:val="1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5.6 Añadir un nuevo </w:t>
      </w:r>
      <w:r>
        <w:rPr>
          <w:rStyle w:val="spellingerror"/>
          <w:rFonts w:ascii="Arial" w:hAnsi="Arial" w:cs="Arial"/>
          <w:color w:val="3B3838"/>
          <w:lang w:val="es-MX"/>
        </w:rPr>
        <w:t>intent</w:t>
      </w:r>
      <w:r>
        <w:rPr>
          <w:rStyle w:val="normaltextrun"/>
          <w:rFonts w:ascii="Arial" w:hAnsi="Arial" w:cs="Arial"/>
          <w:color w:val="3B3838"/>
          <w:lang w:val="es-MX"/>
        </w:rPr>
        <w:t> y </w:t>
      </w:r>
      <w:r>
        <w:rPr>
          <w:rStyle w:val="spellingerror"/>
          <w:rFonts w:ascii="Arial" w:hAnsi="Arial" w:cs="Arial"/>
          <w:color w:val="3B3838"/>
          <w:lang w:val="es-MX"/>
        </w:rPr>
        <w:t>dialog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73244C76" w14:textId="77777777" w:rsidR="007B7955" w:rsidRPr="007B7955" w:rsidRDefault="007B7955" w:rsidP="007B7955">
      <w:pPr>
        <w:pStyle w:val="paragraph"/>
        <w:spacing w:before="0" w:beforeAutospacing="0" w:after="0" w:afterAutospacing="0"/>
        <w:ind w:left="720" w:right="570" w:firstLine="645"/>
        <w:textAlignment w:val="baseline"/>
        <w:rPr>
          <w:rFonts w:ascii="Segoe UI" w:hAnsi="Segoe UI" w:cs="Segoe UI"/>
          <w:sz w:val="18"/>
          <w:szCs w:val="18"/>
          <w:lang w:val="es-ES"/>
        </w:rPr>
      </w:pPr>
    </w:p>
    <w:p w14:paraId="52964D51" w14:textId="77777777" w:rsidR="007B7955" w:rsidRPr="007B7955" w:rsidRDefault="007B7955" w:rsidP="003E4189">
      <w:pPr>
        <w:pStyle w:val="paragraph"/>
        <w:numPr>
          <w:ilvl w:val="0"/>
          <w:numId w:val="14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La parte del código en la que est</w:t>
      </w:r>
      <w:r>
        <w:rPr>
          <w:rStyle w:val="normaltextrun"/>
          <w:rFonts w:ascii="Calibri" w:hAnsi="Calibri" w:cs="Arial"/>
          <w:color w:val="3B3838"/>
          <w:lang w:val="es-MX"/>
        </w:rPr>
        <w:t>á</w:t>
      </w:r>
      <w:r>
        <w:rPr>
          <w:rStyle w:val="normaltextrun"/>
          <w:rFonts w:ascii="Arial" w:hAnsi="Arial" w:cs="Arial"/>
          <w:color w:val="3B3838"/>
          <w:lang w:val="es-MX"/>
        </w:rPr>
        <w:t> configurada la dirección del mapa es: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31F90F9E" w14:textId="5FC3459E" w:rsidR="007536CA" w:rsidRPr="00A7060E" w:rsidRDefault="007B7955" w:rsidP="007536CA">
      <w:pPr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B7955">
        <w:rPr>
          <w:rStyle w:val="eop"/>
          <w:rFonts w:cs="Arial"/>
          <w:lang w:val="es-ES"/>
        </w:rPr>
        <w:t> </w:t>
      </w:r>
      <w:r w:rsidR="00A7060E">
        <w:rPr>
          <w:noProof/>
        </w:rPr>
        <w:drawing>
          <wp:inline distT="0" distB="0" distL="0" distR="0" wp14:anchorId="6152A832" wp14:editId="3B0B7249">
            <wp:extent cx="5745316" cy="1028772"/>
            <wp:effectExtent l="0" t="0" r="0" b="0"/>
            <wp:docPr id="8110216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27407" r="21666" b="52962"/>
                    <a:stretch>
                      <a:fillRect/>
                    </a:stretch>
                  </pic:blipFill>
                  <pic:spPr>
                    <a:xfrm>
                      <a:off x="0" y="0"/>
                      <a:ext cx="5745316" cy="10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FF67" w14:textId="77777777" w:rsidR="007B7955" w:rsidRPr="007B7955" w:rsidRDefault="007B7955" w:rsidP="007B7955">
      <w:pPr>
        <w:pStyle w:val="paragraph"/>
        <w:spacing w:before="0" w:beforeAutospacing="0" w:after="0" w:afterAutospacing="0"/>
        <w:ind w:left="360" w:right="570" w:firstLine="720"/>
        <w:textAlignment w:val="baseline"/>
        <w:rPr>
          <w:rFonts w:ascii="Segoe UI" w:hAnsi="Segoe UI" w:cs="Segoe UI"/>
          <w:sz w:val="18"/>
          <w:szCs w:val="18"/>
          <w:lang w:val="es-ES"/>
        </w:rPr>
      </w:pPr>
    </w:p>
    <w:p w14:paraId="6BF31098" w14:textId="77777777" w:rsidR="007B7955" w:rsidRPr="007B7955" w:rsidRDefault="007B7955" w:rsidP="003E4189">
      <w:pPr>
        <w:pStyle w:val="paragraph"/>
        <w:numPr>
          <w:ilvl w:val="0"/>
          <w:numId w:val="15"/>
        </w:numPr>
        <w:spacing w:before="0" w:beforeAutospacing="0" w:after="0" w:afterAutospacing="0"/>
        <w:ind w:left="1620" w:firstLine="0"/>
        <w:textAlignment w:val="baseline"/>
        <w:rPr>
          <w:rFonts w:ascii="Arial" w:hAnsi="Arial" w:cs="Arial"/>
          <w:color w:val="3B383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La función de respuesta con la bandera ubicación se encuentra definida en la siguiente parte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0834E65E" w14:textId="05FFE2CC" w:rsidR="007536CA" w:rsidRPr="007536CA" w:rsidRDefault="007B7955" w:rsidP="007536CA">
      <w:pPr>
        <w:rPr>
          <w:rFonts w:ascii="Times New Roman" w:eastAsia="Times New Roman" w:hAnsi="Times New Roman" w:cs="Times New Roman"/>
          <w:sz w:val="24"/>
          <w:szCs w:val="24"/>
        </w:rPr>
      </w:pPr>
      <w:r w:rsidRPr="007B7955">
        <w:rPr>
          <w:rStyle w:val="eop"/>
          <w:rFonts w:cs="Arial"/>
          <w:lang w:val="es-ES"/>
        </w:rPr>
        <w:lastRenderedPageBreak/>
        <w:t> </w:t>
      </w:r>
      <w:r w:rsidR="003402B0">
        <w:rPr>
          <w:noProof/>
        </w:rPr>
        <w:drawing>
          <wp:inline distT="0" distB="0" distL="0" distR="0" wp14:anchorId="44AC50C0" wp14:editId="21A2A8C6">
            <wp:extent cx="5551218" cy="885896"/>
            <wp:effectExtent l="0" t="0" r="0" b="0"/>
            <wp:docPr id="5590927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40740" r="45625" b="48148"/>
                    <a:stretch>
                      <a:fillRect/>
                    </a:stretch>
                  </pic:blipFill>
                  <pic:spPr>
                    <a:xfrm>
                      <a:off x="0" y="0"/>
                      <a:ext cx="5551218" cy="8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92EC" w14:textId="77777777" w:rsidR="007B7955" w:rsidRPr="007B7955" w:rsidRDefault="007B7955" w:rsidP="007B7955">
      <w:pPr>
        <w:pStyle w:val="paragraph"/>
        <w:spacing w:before="0" w:beforeAutospacing="0" w:after="0" w:afterAutospacing="0"/>
        <w:ind w:left="360" w:right="570" w:firstLine="720"/>
        <w:textAlignment w:val="baseline"/>
        <w:rPr>
          <w:rFonts w:ascii="Segoe UI" w:hAnsi="Segoe UI" w:cs="Segoe UI"/>
          <w:sz w:val="18"/>
          <w:szCs w:val="18"/>
          <w:lang w:val="es-ES"/>
        </w:rPr>
      </w:pPr>
    </w:p>
    <w:p w14:paraId="6AA163BD" w14:textId="77777777" w:rsidR="007B7955" w:rsidRPr="007B7955" w:rsidRDefault="007B7955" w:rsidP="007B7955">
      <w:pPr>
        <w:pStyle w:val="paragraph"/>
        <w:spacing w:before="0" w:beforeAutospacing="0" w:after="0" w:afterAutospacing="0"/>
        <w:ind w:left="720" w:right="570"/>
        <w:textAlignment w:val="baseline"/>
        <w:rPr>
          <w:rFonts w:ascii="Segoe UI" w:hAnsi="Segoe UI" w:cs="Segoe UI"/>
          <w:color w:val="3B3838"/>
          <w:sz w:val="18"/>
          <w:szCs w:val="18"/>
          <w:lang w:val="es-ES"/>
        </w:rPr>
      </w:pPr>
      <w:r>
        <w:rPr>
          <w:rStyle w:val="normaltextrun"/>
          <w:rFonts w:ascii="Arial" w:hAnsi="Arial" w:cs="Arial"/>
          <w:color w:val="3B3838"/>
          <w:lang w:val="es-MX"/>
        </w:rPr>
        <w:t>5.7 Correr localmente de nuevo para notar el cambio</w:t>
      </w:r>
      <w:r w:rsidRPr="007B7955">
        <w:rPr>
          <w:rStyle w:val="eop"/>
          <w:rFonts w:ascii="Arial" w:hAnsi="Arial" w:cs="Arial"/>
          <w:color w:val="3B3838"/>
          <w:lang w:val="es-ES"/>
        </w:rPr>
        <w:t> </w:t>
      </w:r>
    </w:p>
    <w:p w14:paraId="041A3F6D" w14:textId="77777777" w:rsidR="007B7955" w:rsidRPr="007B7955" w:rsidRDefault="007B7955" w:rsidP="41CCF9A2">
      <w:pPr>
        <w:ind w:left="0"/>
        <w:rPr>
          <w:lang w:val="es-ES"/>
        </w:rPr>
      </w:pPr>
    </w:p>
    <w:p w14:paraId="33F76F30" w14:textId="7BBF7BFF" w:rsidR="41CCF9A2" w:rsidRDefault="41CCF9A2" w:rsidP="41CCF9A2">
      <w:pPr>
        <w:pStyle w:val="ListNumber"/>
        <w:numPr>
          <w:ilvl w:val="0"/>
          <w:numId w:val="0"/>
        </w:numPr>
        <w:ind w:left="1008"/>
        <w:rPr>
          <w:lang w:val="es-MX"/>
        </w:rPr>
      </w:pPr>
    </w:p>
    <w:p w14:paraId="12827A74" w14:textId="02B06A1B" w:rsidR="41CCF9A2" w:rsidRDefault="41CCF9A2" w:rsidP="41CCF9A2">
      <w:pPr>
        <w:rPr>
          <w:rFonts w:eastAsia="Arial" w:cs="Arial"/>
          <w:lang w:val="es-MX"/>
        </w:rPr>
      </w:pPr>
    </w:p>
    <w:sectPr w:rsidR="41CCF9A2" w:rsidSect="003A64CB">
      <w:headerReference w:type="default" r:id="rId45"/>
      <w:footerReference w:type="default" r:id="rId46"/>
      <w:headerReference w:type="first" r:id="rId47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E106EE" w14:textId="77777777" w:rsidR="003E4189" w:rsidRDefault="003E4189">
      <w:pPr>
        <w:spacing w:after="0" w:line="240" w:lineRule="auto"/>
      </w:pPr>
      <w:r>
        <w:separator/>
      </w:r>
    </w:p>
  </w:endnote>
  <w:endnote w:type="continuationSeparator" w:id="0">
    <w:p w14:paraId="3C4344ED" w14:textId="77777777" w:rsidR="003E4189" w:rsidRDefault="003E41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Light">
    <w:altName w:val="Calibri Light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B71F57" w:rsidRPr="0090125A" w:rsidRDefault="00B71F57" w:rsidP="41CCF9A2">
        <w:pPr>
          <w:pStyle w:val="Footer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A64CB" w:rsidRPr="41CCF9A2">
          <w:rPr>
            <w:b/>
            <w:bCs/>
          </w:rPr>
          <w:t>Watson</w:t>
        </w:r>
        <w:r w:rsidRPr="41CCF9A2">
          <w:rPr>
            <w:b/>
            <w:bCs/>
          </w:rPr>
          <w:t xml:space="preserve">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="00D00EB8" w:rsidRPr="00D00EB8">
          <w:rPr>
            <w:b/>
            <w:bCs/>
            <w:noProof/>
          </w:rPr>
          <w:t>9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B71F57" w:rsidRPr="0090125A" w:rsidRDefault="4BCB0F0C" w:rsidP="4BCB0F0C">
    <w:pPr>
      <w:pStyle w:val="Footer"/>
      <w:rPr>
        <w:sz w:val="16"/>
        <w:szCs w:val="16"/>
        <w:lang w:val="es-MX"/>
      </w:rPr>
    </w:pPr>
    <w:r w:rsidRPr="4BCB0F0C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C8C4BF" w14:textId="77777777" w:rsidR="003E4189" w:rsidRDefault="003E4189">
      <w:pPr>
        <w:spacing w:after="0" w:line="240" w:lineRule="auto"/>
      </w:pPr>
      <w:r>
        <w:separator/>
      </w:r>
    </w:p>
  </w:footnote>
  <w:footnote w:type="continuationSeparator" w:id="0">
    <w:p w14:paraId="5D800D0E" w14:textId="77777777" w:rsidR="003E4189" w:rsidRDefault="003E41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38306B" w14:textId="14B36465" w:rsidR="00B71F57" w:rsidRDefault="00692CFD">
    <w:pPr>
      <w:pStyle w:val="Header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07634A00">
              <wp:simplePos x="0" y="0"/>
              <wp:positionH relativeFrom="margin">
                <wp:posOffset>-97557</wp:posOffset>
              </wp:positionH>
              <wp:positionV relativeFrom="page">
                <wp:posOffset>-22772012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B71F57" w:rsidRDefault="00B71F57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7.7pt;margin-top:-1793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" fillcolor="#eaeaea" stroked="f" strokeweight="1pt">
              <v:textbox inset="36pt,36pt,36pt,36pt">
                <w:txbxContent>
                  <w:p w14:paraId="4AE52320" w14:textId="77777777" w:rsidR="00B71F57" w:rsidRDefault="00B71F57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  <w:r w:rsidR="00B71F57">
      <w:rPr>
        <w:noProof/>
      </w:rPr>
      <w:drawing>
        <wp:anchor distT="0" distB="0" distL="114300" distR="114300" simplePos="0" relativeHeight="251665408" behindDoc="0" locked="0" layoutInCell="1" allowOverlap="1" wp14:anchorId="4FD962EF" wp14:editId="5AF373F2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BD4D2B" w14:textId="77777777" w:rsidR="00B71F57" w:rsidRDefault="00B71F57">
    <w:pPr>
      <w:pStyle w:val="Header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D7A98"/>
    <w:multiLevelType w:val="multilevel"/>
    <w:tmpl w:val="EC8685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6504E4"/>
    <w:multiLevelType w:val="multilevel"/>
    <w:tmpl w:val="933E3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0E1470"/>
    <w:multiLevelType w:val="hybridMultilevel"/>
    <w:tmpl w:val="A63CE018"/>
    <w:lvl w:ilvl="0" w:tplc="76FE90D4">
      <w:start w:val="1"/>
      <w:numFmt w:val="decimal"/>
      <w:lvlText w:val="%1."/>
      <w:lvlJc w:val="left"/>
      <w:pPr>
        <w:ind w:left="720" w:hanging="360"/>
      </w:pPr>
    </w:lvl>
    <w:lvl w:ilvl="1" w:tplc="88BE8718">
      <w:start w:val="1"/>
      <w:numFmt w:val="lowerLetter"/>
      <w:lvlText w:val="%2."/>
      <w:lvlJc w:val="left"/>
      <w:pPr>
        <w:ind w:left="1440" w:hanging="360"/>
      </w:pPr>
    </w:lvl>
    <w:lvl w:ilvl="2" w:tplc="056449D6">
      <w:start w:val="1"/>
      <w:numFmt w:val="lowerRoman"/>
      <w:lvlText w:val="%3."/>
      <w:lvlJc w:val="right"/>
      <w:pPr>
        <w:ind w:left="2160" w:hanging="180"/>
      </w:pPr>
    </w:lvl>
    <w:lvl w:ilvl="3" w:tplc="1BB8A4E2">
      <w:start w:val="1"/>
      <w:numFmt w:val="decimal"/>
      <w:lvlText w:val="%4."/>
      <w:lvlJc w:val="left"/>
      <w:pPr>
        <w:ind w:left="2880" w:hanging="360"/>
      </w:pPr>
    </w:lvl>
    <w:lvl w:ilvl="4" w:tplc="12AEEDB8">
      <w:start w:val="1"/>
      <w:numFmt w:val="lowerLetter"/>
      <w:lvlText w:val="%5."/>
      <w:lvlJc w:val="left"/>
      <w:pPr>
        <w:ind w:left="3600" w:hanging="360"/>
      </w:pPr>
    </w:lvl>
    <w:lvl w:ilvl="5" w:tplc="75E6587E">
      <w:start w:val="1"/>
      <w:numFmt w:val="lowerRoman"/>
      <w:lvlText w:val="%6."/>
      <w:lvlJc w:val="right"/>
      <w:pPr>
        <w:ind w:left="4320" w:hanging="180"/>
      </w:pPr>
    </w:lvl>
    <w:lvl w:ilvl="6" w:tplc="5E543720">
      <w:start w:val="1"/>
      <w:numFmt w:val="decimal"/>
      <w:lvlText w:val="%7."/>
      <w:lvlJc w:val="left"/>
      <w:pPr>
        <w:ind w:left="5040" w:hanging="360"/>
      </w:pPr>
    </w:lvl>
    <w:lvl w:ilvl="7" w:tplc="4992F2EA">
      <w:start w:val="1"/>
      <w:numFmt w:val="lowerLetter"/>
      <w:lvlText w:val="%8."/>
      <w:lvlJc w:val="left"/>
      <w:pPr>
        <w:ind w:left="5760" w:hanging="360"/>
      </w:pPr>
    </w:lvl>
    <w:lvl w:ilvl="8" w:tplc="C28CF4B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717E93"/>
    <w:multiLevelType w:val="multilevel"/>
    <w:tmpl w:val="590ED2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B44D41"/>
    <w:multiLevelType w:val="multilevel"/>
    <w:tmpl w:val="17F0C1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8DD6295"/>
    <w:multiLevelType w:val="multilevel"/>
    <w:tmpl w:val="8AD0D6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B4B259F"/>
    <w:multiLevelType w:val="multilevel"/>
    <w:tmpl w:val="106C7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5E95745"/>
    <w:multiLevelType w:val="hybridMultilevel"/>
    <w:tmpl w:val="988E0FEE"/>
    <w:lvl w:ilvl="0" w:tplc="80C81824">
      <w:start w:val="1"/>
      <w:numFmt w:val="decimal"/>
      <w:lvlText w:val="%1."/>
      <w:lvlJc w:val="left"/>
      <w:pPr>
        <w:ind w:left="720" w:hanging="360"/>
      </w:pPr>
    </w:lvl>
    <w:lvl w:ilvl="1" w:tplc="7DDAA682">
      <w:start w:val="1"/>
      <w:numFmt w:val="decimal"/>
      <w:lvlText w:val="%2."/>
      <w:lvlJc w:val="left"/>
      <w:pPr>
        <w:ind w:left="1440" w:hanging="360"/>
      </w:pPr>
    </w:lvl>
    <w:lvl w:ilvl="2" w:tplc="614C0F32">
      <w:start w:val="1"/>
      <w:numFmt w:val="lowerRoman"/>
      <w:lvlText w:val="%3."/>
      <w:lvlJc w:val="right"/>
      <w:pPr>
        <w:ind w:left="2160" w:hanging="180"/>
      </w:pPr>
    </w:lvl>
    <w:lvl w:ilvl="3" w:tplc="395E1528">
      <w:start w:val="1"/>
      <w:numFmt w:val="decimal"/>
      <w:lvlText w:val="%4."/>
      <w:lvlJc w:val="left"/>
      <w:pPr>
        <w:ind w:left="2880" w:hanging="360"/>
      </w:pPr>
    </w:lvl>
    <w:lvl w:ilvl="4" w:tplc="082E20B4">
      <w:start w:val="1"/>
      <w:numFmt w:val="lowerLetter"/>
      <w:lvlText w:val="%5."/>
      <w:lvlJc w:val="left"/>
      <w:pPr>
        <w:ind w:left="3600" w:hanging="360"/>
      </w:pPr>
    </w:lvl>
    <w:lvl w:ilvl="5" w:tplc="25DA7994">
      <w:start w:val="1"/>
      <w:numFmt w:val="lowerRoman"/>
      <w:lvlText w:val="%6."/>
      <w:lvlJc w:val="right"/>
      <w:pPr>
        <w:ind w:left="4320" w:hanging="180"/>
      </w:pPr>
    </w:lvl>
    <w:lvl w:ilvl="6" w:tplc="8EB67990">
      <w:start w:val="1"/>
      <w:numFmt w:val="decimal"/>
      <w:lvlText w:val="%7."/>
      <w:lvlJc w:val="left"/>
      <w:pPr>
        <w:ind w:left="5040" w:hanging="360"/>
      </w:pPr>
    </w:lvl>
    <w:lvl w:ilvl="7" w:tplc="EDB25096">
      <w:start w:val="1"/>
      <w:numFmt w:val="lowerLetter"/>
      <w:lvlText w:val="%8."/>
      <w:lvlJc w:val="left"/>
      <w:pPr>
        <w:ind w:left="5760" w:hanging="360"/>
      </w:pPr>
    </w:lvl>
    <w:lvl w:ilvl="8" w:tplc="E98407A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0F53B8"/>
    <w:multiLevelType w:val="multilevel"/>
    <w:tmpl w:val="24B208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55C17E7"/>
    <w:multiLevelType w:val="multilevel"/>
    <w:tmpl w:val="656C5D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CF93739"/>
    <w:multiLevelType w:val="hybridMultilevel"/>
    <w:tmpl w:val="789A48E8"/>
    <w:lvl w:ilvl="0" w:tplc="69CC5118">
      <w:start w:val="1"/>
      <w:numFmt w:val="decimal"/>
      <w:lvlText w:val="%1."/>
      <w:lvlJc w:val="left"/>
      <w:pPr>
        <w:ind w:left="720" w:hanging="360"/>
      </w:pPr>
    </w:lvl>
    <w:lvl w:ilvl="1" w:tplc="5BDEB350">
      <w:start w:val="1"/>
      <w:numFmt w:val="decimal"/>
      <w:lvlText w:val="%2."/>
      <w:lvlJc w:val="left"/>
      <w:pPr>
        <w:ind w:left="1440" w:hanging="360"/>
      </w:pPr>
    </w:lvl>
    <w:lvl w:ilvl="2" w:tplc="753C13F2">
      <w:start w:val="1"/>
      <w:numFmt w:val="lowerRoman"/>
      <w:lvlText w:val="%3."/>
      <w:lvlJc w:val="right"/>
      <w:pPr>
        <w:ind w:left="2160" w:hanging="180"/>
      </w:pPr>
    </w:lvl>
    <w:lvl w:ilvl="3" w:tplc="689EF6E4">
      <w:start w:val="1"/>
      <w:numFmt w:val="decimal"/>
      <w:lvlText w:val="%4."/>
      <w:lvlJc w:val="left"/>
      <w:pPr>
        <w:ind w:left="2880" w:hanging="360"/>
      </w:pPr>
    </w:lvl>
    <w:lvl w:ilvl="4" w:tplc="1708EC5E">
      <w:start w:val="1"/>
      <w:numFmt w:val="lowerLetter"/>
      <w:lvlText w:val="%5."/>
      <w:lvlJc w:val="left"/>
      <w:pPr>
        <w:ind w:left="3600" w:hanging="360"/>
      </w:pPr>
    </w:lvl>
    <w:lvl w:ilvl="5" w:tplc="57525B82">
      <w:start w:val="1"/>
      <w:numFmt w:val="lowerRoman"/>
      <w:lvlText w:val="%6."/>
      <w:lvlJc w:val="right"/>
      <w:pPr>
        <w:ind w:left="4320" w:hanging="180"/>
      </w:pPr>
    </w:lvl>
    <w:lvl w:ilvl="6" w:tplc="E5A0B30A">
      <w:start w:val="1"/>
      <w:numFmt w:val="decimal"/>
      <w:lvlText w:val="%7."/>
      <w:lvlJc w:val="left"/>
      <w:pPr>
        <w:ind w:left="5040" w:hanging="360"/>
      </w:pPr>
    </w:lvl>
    <w:lvl w:ilvl="7" w:tplc="2F7AEA54">
      <w:start w:val="1"/>
      <w:numFmt w:val="lowerLetter"/>
      <w:lvlText w:val="%8."/>
      <w:lvlJc w:val="left"/>
      <w:pPr>
        <w:ind w:left="5760" w:hanging="360"/>
      </w:pPr>
    </w:lvl>
    <w:lvl w:ilvl="8" w:tplc="28581F6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CAF7692"/>
    <w:multiLevelType w:val="multilevel"/>
    <w:tmpl w:val="322E64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C2752F7"/>
    <w:multiLevelType w:val="multilevel"/>
    <w:tmpl w:val="377258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47049BA"/>
    <w:multiLevelType w:val="multilevel"/>
    <w:tmpl w:val="314C79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A4C77C6"/>
    <w:multiLevelType w:val="hybridMultilevel"/>
    <w:tmpl w:val="9FC4C4C4"/>
    <w:lvl w:ilvl="0" w:tplc="FFFFFFFF">
      <w:start w:val="1"/>
      <w:numFmt w:val="decimal"/>
      <w:pStyle w:val="ListNumber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num w:numId="1">
    <w:abstractNumId w:val="2"/>
  </w:num>
  <w:num w:numId="2">
    <w:abstractNumId w:val="10"/>
  </w:num>
  <w:num w:numId="3">
    <w:abstractNumId w:val="7"/>
  </w:num>
  <w:num w:numId="4">
    <w:abstractNumId w:val="14"/>
  </w:num>
  <w:num w:numId="5">
    <w:abstractNumId w:val="1"/>
  </w:num>
  <w:num w:numId="6">
    <w:abstractNumId w:val="9"/>
  </w:num>
  <w:num w:numId="7">
    <w:abstractNumId w:val="12"/>
  </w:num>
  <w:num w:numId="8">
    <w:abstractNumId w:val="3"/>
  </w:num>
  <w:num w:numId="9">
    <w:abstractNumId w:val="6"/>
  </w:num>
  <w:num w:numId="10">
    <w:abstractNumId w:val="8"/>
  </w:num>
  <w:num w:numId="11">
    <w:abstractNumId w:val="13"/>
  </w:num>
  <w:num w:numId="12">
    <w:abstractNumId w:val="4"/>
  </w:num>
  <w:num w:numId="13">
    <w:abstractNumId w:val="0"/>
  </w:num>
  <w:num w:numId="14">
    <w:abstractNumId w:val="5"/>
  </w:num>
  <w:num w:numId="1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A74"/>
    <w:rsid w:val="00000E3E"/>
    <w:rsid w:val="00001599"/>
    <w:rsid w:val="00002032"/>
    <w:rsid w:val="000037E0"/>
    <w:rsid w:val="00004173"/>
    <w:rsid w:val="00007073"/>
    <w:rsid w:val="000113F5"/>
    <w:rsid w:val="00014597"/>
    <w:rsid w:val="00014FC0"/>
    <w:rsid w:val="000177B5"/>
    <w:rsid w:val="000209F1"/>
    <w:rsid w:val="00021C28"/>
    <w:rsid w:val="00024021"/>
    <w:rsid w:val="00025FDE"/>
    <w:rsid w:val="00026751"/>
    <w:rsid w:val="00026A9F"/>
    <w:rsid w:val="00033CCB"/>
    <w:rsid w:val="00034C23"/>
    <w:rsid w:val="000356E8"/>
    <w:rsid w:val="00040177"/>
    <w:rsid w:val="000404B8"/>
    <w:rsid w:val="0004216A"/>
    <w:rsid w:val="0004536C"/>
    <w:rsid w:val="000478B7"/>
    <w:rsid w:val="00050C90"/>
    <w:rsid w:val="00050FAC"/>
    <w:rsid w:val="000558C1"/>
    <w:rsid w:val="00060182"/>
    <w:rsid w:val="00062C6C"/>
    <w:rsid w:val="00063B61"/>
    <w:rsid w:val="00073418"/>
    <w:rsid w:val="00077B23"/>
    <w:rsid w:val="00081192"/>
    <w:rsid w:val="00085311"/>
    <w:rsid w:val="000929A6"/>
    <w:rsid w:val="00095D35"/>
    <w:rsid w:val="000A3A08"/>
    <w:rsid w:val="000A3A3E"/>
    <w:rsid w:val="000A5610"/>
    <w:rsid w:val="000B5196"/>
    <w:rsid w:val="000C5E63"/>
    <w:rsid w:val="000C6DE0"/>
    <w:rsid w:val="000D129B"/>
    <w:rsid w:val="000E098B"/>
    <w:rsid w:val="000E6D6F"/>
    <w:rsid w:val="000F280E"/>
    <w:rsid w:val="000F2DB8"/>
    <w:rsid w:val="000F2EAC"/>
    <w:rsid w:val="00102453"/>
    <w:rsid w:val="00103C7D"/>
    <w:rsid w:val="001059C9"/>
    <w:rsid w:val="00111CEB"/>
    <w:rsid w:val="00117C51"/>
    <w:rsid w:val="00121DA5"/>
    <w:rsid w:val="001239C6"/>
    <w:rsid w:val="00124797"/>
    <w:rsid w:val="00135751"/>
    <w:rsid w:val="00137A71"/>
    <w:rsid w:val="001461D1"/>
    <w:rsid w:val="001471F1"/>
    <w:rsid w:val="00152DFA"/>
    <w:rsid w:val="00160B41"/>
    <w:rsid w:val="00161758"/>
    <w:rsid w:val="00163452"/>
    <w:rsid w:val="00164F9D"/>
    <w:rsid w:val="001708FC"/>
    <w:rsid w:val="001716DE"/>
    <w:rsid w:val="001761C6"/>
    <w:rsid w:val="00177D2A"/>
    <w:rsid w:val="001826FE"/>
    <w:rsid w:val="0018577E"/>
    <w:rsid w:val="00185B19"/>
    <w:rsid w:val="00186A74"/>
    <w:rsid w:val="00192373"/>
    <w:rsid w:val="0019334B"/>
    <w:rsid w:val="00194EB4"/>
    <w:rsid w:val="001A10A9"/>
    <w:rsid w:val="001B11A0"/>
    <w:rsid w:val="001B25C1"/>
    <w:rsid w:val="001C5EA2"/>
    <w:rsid w:val="001C7C90"/>
    <w:rsid w:val="001D5752"/>
    <w:rsid w:val="001D591D"/>
    <w:rsid w:val="001E4D22"/>
    <w:rsid w:val="001F145B"/>
    <w:rsid w:val="001F67A8"/>
    <w:rsid w:val="001F67BC"/>
    <w:rsid w:val="001F7587"/>
    <w:rsid w:val="0020453B"/>
    <w:rsid w:val="00207FF6"/>
    <w:rsid w:val="00211B2F"/>
    <w:rsid w:val="00212FE5"/>
    <w:rsid w:val="00216AA7"/>
    <w:rsid w:val="002179EB"/>
    <w:rsid w:val="002257C8"/>
    <w:rsid w:val="00226851"/>
    <w:rsid w:val="002325EB"/>
    <w:rsid w:val="00241491"/>
    <w:rsid w:val="002440E7"/>
    <w:rsid w:val="00252DD7"/>
    <w:rsid w:val="00255B23"/>
    <w:rsid w:val="00261A17"/>
    <w:rsid w:val="00267DC3"/>
    <w:rsid w:val="002746F6"/>
    <w:rsid w:val="00276436"/>
    <w:rsid w:val="00280626"/>
    <w:rsid w:val="002816F5"/>
    <w:rsid w:val="00283FAB"/>
    <w:rsid w:val="00285AB2"/>
    <w:rsid w:val="00290599"/>
    <w:rsid w:val="0029202E"/>
    <w:rsid w:val="00292672"/>
    <w:rsid w:val="002945A3"/>
    <w:rsid w:val="002A71A1"/>
    <w:rsid w:val="002B0065"/>
    <w:rsid w:val="002B0470"/>
    <w:rsid w:val="002B0692"/>
    <w:rsid w:val="002B1EA4"/>
    <w:rsid w:val="002C2B61"/>
    <w:rsid w:val="002C33C9"/>
    <w:rsid w:val="002C33D0"/>
    <w:rsid w:val="002C3B38"/>
    <w:rsid w:val="002C66DC"/>
    <w:rsid w:val="002D3F33"/>
    <w:rsid w:val="002D6141"/>
    <w:rsid w:val="002E1DF4"/>
    <w:rsid w:val="002E2072"/>
    <w:rsid w:val="002E5D7D"/>
    <w:rsid w:val="002E6AB5"/>
    <w:rsid w:val="002E769E"/>
    <w:rsid w:val="002F0AAE"/>
    <w:rsid w:val="002F18C5"/>
    <w:rsid w:val="002F209F"/>
    <w:rsid w:val="002F6194"/>
    <w:rsid w:val="0030064E"/>
    <w:rsid w:val="003130EC"/>
    <w:rsid w:val="00314726"/>
    <w:rsid w:val="003175B4"/>
    <w:rsid w:val="00317C81"/>
    <w:rsid w:val="00320C7A"/>
    <w:rsid w:val="00321C6A"/>
    <w:rsid w:val="0033324A"/>
    <w:rsid w:val="00334C36"/>
    <w:rsid w:val="003351DE"/>
    <w:rsid w:val="003402B0"/>
    <w:rsid w:val="0034362D"/>
    <w:rsid w:val="00345298"/>
    <w:rsid w:val="003629BC"/>
    <w:rsid w:val="00372213"/>
    <w:rsid w:val="00380647"/>
    <w:rsid w:val="00382F79"/>
    <w:rsid w:val="00383F8A"/>
    <w:rsid w:val="003844DC"/>
    <w:rsid w:val="00387C12"/>
    <w:rsid w:val="003902B8"/>
    <w:rsid w:val="003A1DE3"/>
    <w:rsid w:val="003A3004"/>
    <w:rsid w:val="003A64CB"/>
    <w:rsid w:val="003A669E"/>
    <w:rsid w:val="003A6C69"/>
    <w:rsid w:val="003B23B3"/>
    <w:rsid w:val="003C4943"/>
    <w:rsid w:val="003C55C7"/>
    <w:rsid w:val="003D20CC"/>
    <w:rsid w:val="003D5282"/>
    <w:rsid w:val="003E1FB0"/>
    <w:rsid w:val="003E230B"/>
    <w:rsid w:val="003E2DDD"/>
    <w:rsid w:val="003E4189"/>
    <w:rsid w:val="003E7DEC"/>
    <w:rsid w:val="003F0975"/>
    <w:rsid w:val="003F30D2"/>
    <w:rsid w:val="003F4E09"/>
    <w:rsid w:val="0040160F"/>
    <w:rsid w:val="00404317"/>
    <w:rsid w:val="00410BC7"/>
    <w:rsid w:val="0041124B"/>
    <w:rsid w:val="004173DA"/>
    <w:rsid w:val="0041763D"/>
    <w:rsid w:val="00420818"/>
    <w:rsid w:val="004232EB"/>
    <w:rsid w:val="004249AC"/>
    <w:rsid w:val="004257FF"/>
    <w:rsid w:val="0042645F"/>
    <w:rsid w:val="00433333"/>
    <w:rsid w:val="004365A8"/>
    <w:rsid w:val="004400F3"/>
    <w:rsid w:val="00442205"/>
    <w:rsid w:val="0044746E"/>
    <w:rsid w:val="004545D9"/>
    <w:rsid w:val="004559E8"/>
    <w:rsid w:val="00455CDC"/>
    <w:rsid w:val="0045730A"/>
    <w:rsid w:val="00464933"/>
    <w:rsid w:val="004659A8"/>
    <w:rsid w:val="00473307"/>
    <w:rsid w:val="00474C83"/>
    <w:rsid w:val="004756CD"/>
    <w:rsid w:val="00477EF7"/>
    <w:rsid w:val="00480EC3"/>
    <w:rsid w:val="00481F92"/>
    <w:rsid w:val="004900FD"/>
    <w:rsid w:val="00491BC8"/>
    <w:rsid w:val="00495583"/>
    <w:rsid w:val="004A37B1"/>
    <w:rsid w:val="004B050C"/>
    <w:rsid w:val="004B22DF"/>
    <w:rsid w:val="004B2E20"/>
    <w:rsid w:val="004B3C2C"/>
    <w:rsid w:val="004C7E78"/>
    <w:rsid w:val="004D2192"/>
    <w:rsid w:val="004D389C"/>
    <w:rsid w:val="004D44A8"/>
    <w:rsid w:val="004D6540"/>
    <w:rsid w:val="004D66A0"/>
    <w:rsid w:val="004D7AEF"/>
    <w:rsid w:val="004E1D4F"/>
    <w:rsid w:val="004E3753"/>
    <w:rsid w:val="004E6608"/>
    <w:rsid w:val="004E7C3C"/>
    <w:rsid w:val="004F1F3E"/>
    <w:rsid w:val="004F375A"/>
    <w:rsid w:val="004F50C7"/>
    <w:rsid w:val="004F55AD"/>
    <w:rsid w:val="004F57F4"/>
    <w:rsid w:val="004F5C02"/>
    <w:rsid w:val="004F6CB5"/>
    <w:rsid w:val="004F70C5"/>
    <w:rsid w:val="0050593F"/>
    <w:rsid w:val="00510DBD"/>
    <w:rsid w:val="005110CD"/>
    <w:rsid w:val="00516520"/>
    <w:rsid w:val="0051693C"/>
    <w:rsid w:val="00517EFB"/>
    <w:rsid w:val="00522067"/>
    <w:rsid w:val="00522EDB"/>
    <w:rsid w:val="00525206"/>
    <w:rsid w:val="00530585"/>
    <w:rsid w:val="00531CA0"/>
    <w:rsid w:val="00532CDC"/>
    <w:rsid w:val="00533200"/>
    <w:rsid w:val="00534079"/>
    <w:rsid w:val="005371D0"/>
    <w:rsid w:val="00542A95"/>
    <w:rsid w:val="005474D8"/>
    <w:rsid w:val="005522A7"/>
    <w:rsid w:val="0055249A"/>
    <w:rsid w:val="00552BB5"/>
    <w:rsid w:val="00554651"/>
    <w:rsid w:val="00554897"/>
    <w:rsid w:val="00564318"/>
    <w:rsid w:val="00565EFB"/>
    <w:rsid w:val="0057207B"/>
    <w:rsid w:val="00572112"/>
    <w:rsid w:val="005804F2"/>
    <w:rsid w:val="00581C54"/>
    <w:rsid w:val="00585206"/>
    <w:rsid w:val="005855B2"/>
    <w:rsid w:val="00587B01"/>
    <w:rsid w:val="00587B26"/>
    <w:rsid w:val="00592C65"/>
    <w:rsid w:val="00595AAD"/>
    <w:rsid w:val="0059768C"/>
    <w:rsid w:val="005A43BD"/>
    <w:rsid w:val="005B07C3"/>
    <w:rsid w:val="005B0893"/>
    <w:rsid w:val="005B67B2"/>
    <w:rsid w:val="005C0162"/>
    <w:rsid w:val="005C2089"/>
    <w:rsid w:val="005C29DB"/>
    <w:rsid w:val="005C3239"/>
    <w:rsid w:val="005D2CEB"/>
    <w:rsid w:val="005E2C8C"/>
    <w:rsid w:val="005E3431"/>
    <w:rsid w:val="005E54C1"/>
    <w:rsid w:val="005E56C6"/>
    <w:rsid w:val="005F192F"/>
    <w:rsid w:val="005F3551"/>
    <w:rsid w:val="005F7A0A"/>
    <w:rsid w:val="00604755"/>
    <w:rsid w:val="00611300"/>
    <w:rsid w:val="00611853"/>
    <w:rsid w:val="00614793"/>
    <w:rsid w:val="006171D7"/>
    <w:rsid w:val="00623F27"/>
    <w:rsid w:val="0062794F"/>
    <w:rsid w:val="0063158A"/>
    <w:rsid w:val="006354CE"/>
    <w:rsid w:val="0063638A"/>
    <w:rsid w:val="006425CF"/>
    <w:rsid w:val="006438CA"/>
    <w:rsid w:val="00647B88"/>
    <w:rsid w:val="00651FD3"/>
    <w:rsid w:val="00654302"/>
    <w:rsid w:val="006625E8"/>
    <w:rsid w:val="00664F56"/>
    <w:rsid w:val="006732A9"/>
    <w:rsid w:val="00674B7A"/>
    <w:rsid w:val="006779C6"/>
    <w:rsid w:val="006808FA"/>
    <w:rsid w:val="00682028"/>
    <w:rsid w:val="00684CB9"/>
    <w:rsid w:val="00685542"/>
    <w:rsid w:val="00685B1F"/>
    <w:rsid w:val="0069011A"/>
    <w:rsid w:val="00690D03"/>
    <w:rsid w:val="00691367"/>
    <w:rsid w:val="00692CFD"/>
    <w:rsid w:val="0069416E"/>
    <w:rsid w:val="006948BD"/>
    <w:rsid w:val="006A1A59"/>
    <w:rsid w:val="006A2742"/>
    <w:rsid w:val="006A37AE"/>
    <w:rsid w:val="006A4548"/>
    <w:rsid w:val="006A4734"/>
    <w:rsid w:val="006A6C13"/>
    <w:rsid w:val="006B02A0"/>
    <w:rsid w:val="006B24FC"/>
    <w:rsid w:val="006C3672"/>
    <w:rsid w:val="006C4674"/>
    <w:rsid w:val="006D2B50"/>
    <w:rsid w:val="006D2E88"/>
    <w:rsid w:val="006D4383"/>
    <w:rsid w:val="006D5C7F"/>
    <w:rsid w:val="006E1332"/>
    <w:rsid w:val="006E40C9"/>
    <w:rsid w:val="006F3F09"/>
    <w:rsid w:val="006F40EA"/>
    <w:rsid w:val="00702CDA"/>
    <w:rsid w:val="00703090"/>
    <w:rsid w:val="007078D4"/>
    <w:rsid w:val="007124AD"/>
    <w:rsid w:val="00712F8A"/>
    <w:rsid w:val="007156EB"/>
    <w:rsid w:val="00716419"/>
    <w:rsid w:val="00716977"/>
    <w:rsid w:val="00726561"/>
    <w:rsid w:val="00727312"/>
    <w:rsid w:val="00732941"/>
    <w:rsid w:val="00735A2D"/>
    <w:rsid w:val="00736EEF"/>
    <w:rsid w:val="007374AF"/>
    <w:rsid w:val="00742A66"/>
    <w:rsid w:val="00751750"/>
    <w:rsid w:val="007536CA"/>
    <w:rsid w:val="00764D87"/>
    <w:rsid w:val="00772384"/>
    <w:rsid w:val="007727C3"/>
    <w:rsid w:val="00772ACF"/>
    <w:rsid w:val="0077549A"/>
    <w:rsid w:val="00784AD4"/>
    <w:rsid w:val="00784F61"/>
    <w:rsid w:val="007964E2"/>
    <w:rsid w:val="00796F2E"/>
    <w:rsid w:val="00796F44"/>
    <w:rsid w:val="007A182F"/>
    <w:rsid w:val="007A4092"/>
    <w:rsid w:val="007A775E"/>
    <w:rsid w:val="007B05E8"/>
    <w:rsid w:val="007B1119"/>
    <w:rsid w:val="007B11CF"/>
    <w:rsid w:val="007B3038"/>
    <w:rsid w:val="007B534B"/>
    <w:rsid w:val="007B7955"/>
    <w:rsid w:val="007C2733"/>
    <w:rsid w:val="007C3ACC"/>
    <w:rsid w:val="007C4210"/>
    <w:rsid w:val="007C6C69"/>
    <w:rsid w:val="007D315A"/>
    <w:rsid w:val="007D5A27"/>
    <w:rsid w:val="007D5F64"/>
    <w:rsid w:val="007D724A"/>
    <w:rsid w:val="007D72C2"/>
    <w:rsid w:val="007D7A93"/>
    <w:rsid w:val="007F6587"/>
    <w:rsid w:val="00801BF7"/>
    <w:rsid w:val="00803F1B"/>
    <w:rsid w:val="00813361"/>
    <w:rsid w:val="00821942"/>
    <w:rsid w:val="00823026"/>
    <w:rsid w:val="00834644"/>
    <w:rsid w:val="00834C94"/>
    <w:rsid w:val="008374CD"/>
    <w:rsid w:val="00843785"/>
    <w:rsid w:val="00845634"/>
    <w:rsid w:val="00845FB0"/>
    <w:rsid w:val="00863038"/>
    <w:rsid w:val="00866C13"/>
    <w:rsid w:val="008719AB"/>
    <w:rsid w:val="00871BA8"/>
    <w:rsid w:val="00872710"/>
    <w:rsid w:val="008734E2"/>
    <w:rsid w:val="00874FC9"/>
    <w:rsid w:val="0088232E"/>
    <w:rsid w:val="00886632"/>
    <w:rsid w:val="00887826"/>
    <w:rsid w:val="008929B2"/>
    <w:rsid w:val="00892DCD"/>
    <w:rsid w:val="008944B2"/>
    <w:rsid w:val="008952FE"/>
    <w:rsid w:val="008975FE"/>
    <w:rsid w:val="008A0118"/>
    <w:rsid w:val="008A136D"/>
    <w:rsid w:val="008A1E88"/>
    <w:rsid w:val="008A5676"/>
    <w:rsid w:val="008C10B6"/>
    <w:rsid w:val="008C49CD"/>
    <w:rsid w:val="008C52CD"/>
    <w:rsid w:val="008C7610"/>
    <w:rsid w:val="008D2EC4"/>
    <w:rsid w:val="008D457B"/>
    <w:rsid w:val="008D4B72"/>
    <w:rsid w:val="008F15D1"/>
    <w:rsid w:val="008F2D67"/>
    <w:rsid w:val="009007A4"/>
    <w:rsid w:val="00900876"/>
    <w:rsid w:val="0090125A"/>
    <w:rsid w:val="00901562"/>
    <w:rsid w:val="00906845"/>
    <w:rsid w:val="009109E3"/>
    <w:rsid w:val="00912211"/>
    <w:rsid w:val="0091471F"/>
    <w:rsid w:val="00915470"/>
    <w:rsid w:val="0091620F"/>
    <w:rsid w:val="00922273"/>
    <w:rsid w:val="0092553A"/>
    <w:rsid w:val="00934B4D"/>
    <w:rsid w:val="009365E7"/>
    <w:rsid w:val="0094068C"/>
    <w:rsid w:val="00940B90"/>
    <w:rsid w:val="0094294B"/>
    <w:rsid w:val="00943B3A"/>
    <w:rsid w:val="009506B7"/>
    <w:rsid w:val="00950921"/>
    <w:rsid w:val="00961A4E"/>
    <w:rsid w:val="00970257"/>
    <w:rsid w:val="00971D02"/>
    <w:rsid w:val="00972CF8"/>
    <w:rsid w:val="00975E2A"/>
    <w:rsid w:val="00976D4A"/>
    <w:rsid w:val="00976DAB"/>
    <w:rsid w:val="00980284"/>
    <w:rsid w:val="009818CE"/>
    <w:rsid w:val="00985305"/>
    <w:rsid w:val="00987C56"/>
    <w:rsid w:val="009977E3"/>
    <w:rsid w:val="009A0352"/>
    <w:rsid w:val="009A1B58"/>
    <w:rsid w:val="009A3110"/>
    <w:rsid w:val="009A33CC"/>
    <w:rsid w:val="009A7A43"/>
    <w:rsid w:val="009B07B9"/>
    <w:rsid w:val="009B5007"/>
    <w:rsid w:val="009B6305"/>
    <w:rsid w:val="009B6C28"/>
    <w:rsid w:val="009C079A"/>
    <w:rsid w:val="009D0AA9"/>
    <w:rsid w:val="009D5A99"/>
    <w:rsid w:val="009E0AEC"/>
    <w:rsid w:val="009E0B96"/>
    <w:rsid w:val="009E2787"/>
    <w:rsid w:val="009E4FF3"/>
    <w:rsid w:val="009F2758"/>
    <w:rsid w:val="009F5340"/>
    <w:rsid w:val="00A01258"/>
    <w:rsid w:val="00A014D2"/>
    <w:rsid w:val="00A0571A"/>
    <w:rsid w:val="00A065F6"/>
    <w:rsid w:val="00A06DF7"/>
    <w:rsid w:val="00A074B1"/>
    <w:rsid w:val="00A07C9C"/>
    <w:rsid w:val="00A11A20"/>
    <w:rsid w:val="00A22543"/>
    <w:rsid w:val="00A2263F"/>
    <w:rsid w:val="00A22C21"/>
    <w:rsid w:val="00A257E7"/>
    <w:rsid w:val="00A35DFF"/>
    <w:rsid w:val="00A36B62"/>
    <w:rsid w:val="00A41386"/>
    <w:rsid w:val="00A41C70"/>
    <w:rsid w:val="00A44025"/>
    <w:rsid w:val="00A51E3D"/>
    <w:rsid w:val="00A54B32"/>
    <w:rsid w:val="00A56256"/>
    <w:rsid w:val="00A57BCC"/>
    <w:rsid w:val="00A615F6"/>
    <w:rsid w:val="00A639DC"/>
    <w:rsid w:val="00A7060E"/>
    <w:rsid w:val="00A75850"/>
    <w:rsid w:val="00A825B7"/>
    <w:rsid w:val="00A9288F"/>
    <w:rsid w:val="00A96BE2"/>
    <w:rsid w:val="00AA136F"/>
    <w:rsid w:val="00AA19BB"/>
    <w:rsid w:val="00AA2620"/>
    <w:rsid w:val="00AA45D7"/>
    <w:rsid w:val="00AA6C49"/>
    <w:rsid w:val="00AA6C5E"/>
    <w:rsid w:val="00AB5CEB"/>
    <w:rsid w:val="00AB664B"/>
    <w:rsid w:val="00AB6ECF"/>
    <w:rsid w:val="00AC170F"/>
    <w:rsid w:val="00AC3694"/>
    <w:rsid w:val="00AC6A53"/>
    <w:rsid w:val="00AC6AA7"/>
    <w:rsid w:val="00AD5239"/>
    <w:rsid w:val="00AD59D2"/>
    <w:rsid w:val="00AD6502"/>
    <w:rsid w:val="00AD793C"/>
    <w:rsid w:val="00AE1421"/>
    <w:rsid w:val="00AE3AB5"/>
    <w:rsid w:val="00AE494A"/>
    <w:rsid w:val="00AE4EBA"/>
    <w:rsid w:val="00AF09F1"/>
    <w:rsid w:val="00AF3E59"/>
    <w:rsid w:val="00B0123D"/>
    <w:rsid w:val="00B01299"/>
    <w:rsid w:val="00B11870"/>
    <w:rsid w:val="00B11DF1"/>
    <w:rsid w:val="00B12185"/>
    <w:rsid w:val="00B14209"/>
    <w:rsid w:val="00B14B86"/>
    <w:rsid w:val="00B16814"/>
    <w:rsid w:val="00B24ED0"/>
    <w:rsid w:val="00B250E0"/>
    <w:rsid w:val="00B3330B"/>
    <w:rsid w:val="00B4087B"/>
    <w:rsid w:val="00B46AD8"/>
    <w:rsid w:val="00B47C36"/>
    <w:rsid w:val="00B53150"/>
    <w:rsid w:val="00B53E56"/>
    <w:rsid w:val="00B574F9"/>
    <w:rsid w:val="00B63B32"/>
    <w:rsid w:val="00B646E9"/>
    <w:rsid w:val="00B651B6"/>
    <w:rsid w:val="00B658A6"/>
    <w:rsid w:val="00B67717"/>
    <w:rsid w:val="00B67756"/>
    <w:rsid w:val="00B71504"/>
    <w:rsid w:val="00B71F57"/>
    <w:rsid w:val="00B7349E"/>
    <w:rsid w:val="00B769D7"/>
    <w:rsid w:val="00B922B8"/>
    <w:rsid w:val="00B9309F"/>
    <w:rsid w:val="00BA1A45"/>
    <w:rsid w:val="00BA6F4A"/>
    <w:rsid w:val="00BA7B57"/>
    <w:rsid w:val="00BB1424"/>
    <w:rsid w:val="00BB6516"/>
    <w:rsid w:val="00BC3CB4"/>
    <w:rsid w:val="00BC604F"/>
    <w:rsid w:val="00BD078D"/>
    <w:rsid w:val="00BE5C8A"/>
    <w:rsid w:val="00BE6359"/>
    <w:rsid w:val="00BF69E8"/>
    <w:rsid w:val="00BF7674"/>
    <w:rsid w:val="00C012B6"/>
    <w:rsid w:val="00C06A0B"/>
    <w:rsid w:val="00C074DB"/>
    <w:rsid w:val="00C171C4"/>
    <w:rsid w:val="00C17C14"/>
    <w:rsid w:val="00C26563"/>
    <w:rsid w:val="00C34E3E"/>
    <w:rsid w:val="00C3518E"/>
    <w:rsid w:val="00C3601D"/>
    <w:rsid w:val="00C445D6"/>
    <w:rsid w:val="00C61A10"/>
    <w:rsid w:val="00C626C2"/>
    <w:rsid w:val="00C6718D"/>
    <w:rsid w:val="00C6724E"/>
    <w:rsid w:val="00C726FF"/>
    <w:rsid w:val="00C86310"/>
    <w:rsid w:val="00C90311"/>
    <w:rsid w:val="00C936FF"/>
    <w:rsid w:val="00C9603A"/>
    <w:rsid w:val="00CA1015"/>
    <w:rsid w:val="00CA11C0"/>
    <w:rsid w:val="00CA5511"/>
    <w:rsid w:val="00CA6F39"/>
    <w:rsid w:val="00CB22B5"/>
    <w:rsid w:val="00CB3D58"/>
    <w:rsid w:val="00CC487A"/>
    <w:rsid w:val="00CC64CC"/>
    <w:rsid w:val="00CC66A7"/>
    <w:rsid w:val="00CC795B"/>
    <w:rsid w:val="00CD0AA7"/>
    <w:rsid w:val="00CD1717"/>
    <w:rsid w:val="00CD1CAB"/>
    <w:rsid w:val="00CD4CFA"/>
    <w:rsid w:val="00CD773E"/>
    <w:rsid w:val="00CD7A6A"/>
    <w:rsid w:val="00CE303C"/>
    <w:rsid w:val="00CE62A4"/>
    <w:rsid w:val="00CF62C8"/>
    <w:rsid w:val="00CF76E5"/>
    <w:rsid w:val="00D00EB8"/>
    <w:rsid w:val="00D01E23"/>
    <w:rsid w:val="00D07611"/>
    <w:rsid w:val="00D1203E"/>
    <w:rsid w:val="00D12AB3"/>
    <w:rsid w:val="00D14FA2"/>
    <w:rsid w:val="00D34466"/>
    <w:rsid w:val="00D355C5"/>
    <w:rsid w:val="00D36BFB"/>
    <w:rsid w:val="00D37632"/>
    <w:rsid w:val="00D4555F"/>
    <w:rsid w:val="00D4564A"/>
    <w:rsid w:val="00D54863"/>
    <w:rsid w:val="00D57B6E"/>
    <w:rsid w:val="00D60566"/>
    <w:rsid w:val="00D61FAE"/>
    <w:rsid w:val="00D66699"/>
    <w:rsid w:val="00D67B39"/>
    <w:rsid w:val="00D7128D"/>
    <w:rsid w:val="00D73F62"/>
    <w:rsid w:val="00D80ECF"/>
    <w:rsid w:val="00D879C6"/>
    <w:rsid w:val="00D90001"/>
    <w:rsid w:val="00D93AC1"/>
    <w:rsid w:val="00DA2D3F"/>
    <w:rsid w:val="00DA3AAF"/>
    <w:rsid w:val="00DA60D1"/>
    <w:rsid w:val="00DA7BC2"/>
    <w:rsid w:val="00DB013B"/>
    <w:rsid w:val="00DB532D"/>
    <w:rsid w:val="00DC0824"/>
    <w:rsid w:val="00DC5253"/>
    <w:rsid w:val="00DC7EEE"/>
    <w:rsid w:val="00DD1458"/>
    <w:rsid w:val="00DD14E6"/>
    <w:rsid w:val="00DD244B"/>
    <w:rsid w:val="00DD6D4A"/>
    <w:rsid w:val="00DE1D98"/>
    <w:rsid w:val="00DE2EE8"/>
    <w:rsid w:val="00DE327C"/>
    <w:rsid w:val="00DE42B1"/>
    <w:rsid w:val="00DF4190"/>
    <w:rsid w:val="00DF66E0"/>
    <w:rsid w:val="00DF6FA5"/>
    <w:rsid w:val="00E01808"/>
    <w:rsid w:val="00E041A7"/>
    <w:rsid w:val="00E11463"/>
    <w:rsid w:val="00E134DB"/>
    <w:rsid w:val="00E20423"/>
    <w:rsid w:val="00E305CE"/>
    <w:rsid w:val="00E349AA"/>
    <w:rsid w:val="00E35672"/>
    <w:rsid w:val="00E36B03"/>
    <w:rsid w:val="00E40C4B"/>
    <w:rsid w:val="00E4460E"/>
    <w:rsid w:val="00E47E4D"/>
    <w:rsid w:val="00E52297"/>
    <w:rsid w:val="00E52A7C"/>
    <w:rsid w:val="00E53075"/>
    <w:rsid w:val="00E53F0E"/>
    <w:rsid w:val="00E5725D"/>
    <w:rsid w:val="00E60428"/>
    <w:rsid w:val="00E6312F"/>
    <w:rsid w:val="00E633B7"/>
    <w:rsid w:val="00E64BFE"/>
    <w:rsid w:val="00E65888"/>
    <w:rsid w:val="00E67C08"/>
    <w:rsid w:val="00E84F6A"/>
    <w:rsid w:val="00E85DD8"/>
    <w:rsid w:val="00E91A5E"/>
    <w:rsid w:val="00E91C03"/>
    <w:rsid w:val="00E92BF4"/>
    <w:rsid w:val="00E96DA9"/>
    <w:rsid w:val="00E976A5"/>
    <w:rsid w:val="00EA5833"/>
    <w:rsid w:val="00EA79E9"/>
    <w:rsid w:val="00EA7ED5"/>
    <w:rsid w:val="00EB387B"/>
    <w:rsid w:val="00EB502A"/>
    <w:rsid w:val="00EB7A8E"/>
    <w:rsid w:val="00EC1A25"/>
    <w:rsid w:val="00EC2477"/>
    <w:rsid w:val="00EC5F9F"/>
    <w:rsid w:val="00EC6688"/>
    <w:rsid w:val="00EC7075"/>
    <w:rsid w:val="00EC7555"/>
    <w:rsid w:val="00ED12DC"/>
    <w:rsid w:val="00ED1385"/>
    <w:rsid w:val="00ED6470"/>
    <w:rsid w:val="00ED7804"/>
    <w:rsid w:val="00EE1288"/>
    <w:rsid w:val="00EE2900"/>
    <w:rsid w:val="00EE74B8"/>
    <w:rsid w:val="00EF00C9"/>
    <w:rsid w:val="00F046E5"/>
    <w:rsid w:val="00F0670A"/>
    <w:rsid w:val="00F11F39"/>
    <w:rsid w:val="00F1217A"/>
    <w:rsid w:val="00F17432"/>
    <w:rsid w:val="00F20844"/>
    <w:rsid w:val="00F23724"/>
    <w:rsid w:val="00F33D58"/>
    <w:rsid w:val="00F37B5F"/>
    <w:rsid w:val="00F4192A"/>
    <w:rsid w:val="00F4436C"/>
    <w:rsid w:val="00F44F4B"/>
    <w:rsid w:val="00F4528C"/>
    <w:rsid w:val="00F4556C"/>
    <w:rsid w:val="00F468FB"/>
    <w:rsid w:val="00F47767"/>
    <w:rsid w:val="00F47B77"/>
    <w:rsid w:val="00F56B16"/>
    <w:rsid w:val="00F65B91"/>
    <w:rsid w:val="00F76622"/>
    <w:rsid w:val="00F826E4"/>
    <w:rsid w:val="00F827D4"/>
    <w:rsid w:val="00F85C1B"/>
    <w:rsid w:val="00F86898"/>
    <w:rsid w:val="00F941C0"/>
    <w:rsid w:val="00FA1C2E"/>
    <w:rsid w:val="00FA2DD2"/>
    <w:rsid w:val="00FA3136"/>
    <w:rsid w:val="00FA7FEF"/>
    <w:rsid w:val="00FB72AE"/>
    <w:rsid w:val="00FC3BB4"/>
    <w:rsid w:val="00FC5025"/>
    <w:rsid w:val="00FD42E4"/>
    <w:rsid w:val="00FD47CA"/>
    <w:rsid w:val="00FE5197"/>
    <w:rsid w:val="00FE5D7B"/>
    <w:rsid w:val="00FE7A40"/>
    <w:rsid w:val="00FE7EFB"/>
    <w:rsid w:val="18492CF9"/>
    <w:rsid w:val="27F0E543"/>
    <w:rsid w:val="41CCF9A2"/>
    <w:rsid w:val="468C03A8"/>
    <w:rsid w:val="4BCB0F0C"/>
    <w:rsid w:val="628E6390"/>
    <w:rsid w:val="6510C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NoSpacing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pPr>
      <w:numPr>
        <w:numId w:val="4"/>
      </w:numPr>
    </w:pPr>
    <w:rPr>
      <w:rFonts w:eastAsiaTheme="minorEastAsia"/>
      <w:color w:val="3B3838" w:themeColor="background2" w:themeShade="40"/>
      <w:sz w:val="24"/>
    </w:rPr>
  </w:style>
  <w:style w:type="paragraph" w:styleId="Title">
    <w:name w:val="Title"/>
    <w:basedOn w:val="Normal"/>
    <w:link w:val="TitleCh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Strong">
    <w:name w:val="Strong"/>
    <w:basedOn w:val="DefaultParagraphFont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character" w:styleId="Hyperlink">
    <w:name w:val="Hyperlink"/>
    <w:basedOn w:val="DefaultParagraphFont"/>
    <w:uiPriority w:val="99"/>
    <w:unhideWhenUsed/>
    <w:rsid w:val="00186A7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B02A0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7B7955"/>
    <w:pPr>
      <w:spacing w:before="100" w:beforeAutospacing="1" w:after="100" w:afterAutospacing="1" w:line="240" w:lineRule="auto"/>
      <w:ind w:left="0" w:right="0"/>
    </w:pPr>
    <w:rPr>
      <w:rFonts w:ascii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B7955"/>
  </w:style>
  <w:style w:type="character" w:customStyle="1" w:styleId="spellingerror">
    <w:name w:val="spellingerror"/>
    <w:basedOn w:val="DefaultParagraphFont"/>
    <w:rsid w:val="007B7955"/>
  </w:style>
  <w:style w:type="character" w:customStyle="1" w:styleId="eop">
    <w:name w:val="eop"/>
    <w:basedOn w:val="DefaultParagraphFont"/>
    <w:rsid w:val="007B79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4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6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header" Target="header2.xml"/><Relationship Id="rId48" Type="http://schemas.openxmlformats.org/officeDocument/2006/relationships/fontTable" Target="fontTable.xml"/><Relationship Id="rId4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Light">
    <w:altName w:val="Calibri Light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40544"/>
    <w:rsid w:val="00640544"/>
    <w:rsid w:val="007D2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97735-E05B-914F-A29E-499E524E5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49</TotalTime>
  <Pages>14</Pages>
  <Words>800</Words>
  <Characters>4561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Isaac Yael Carrada Palmeros</cp:lastModifiedBy>
  <cp:revision>194</cp:revision>
  <cp:lastPrinted>2016-12-13T13:20:00Z</cp:lastPrinted>
  <dcterms:created xsi:type="dcterms:W3CDTF">2018-06-25T23:06:00Z</dcterms:created>
  <dcterms:modified xsi:type="dcterms:W3CDTF">2018-06-26T22:06:00Z</dcterms:modified>
</cp:coreProperties>
</file>